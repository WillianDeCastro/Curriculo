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2223"/>
        <w:gridCol w:w="7396"/>
      </w:tblGrid>
      <w:tr w:rsidR="00B32237" w14:paraId="3CF3C8D0" w14:textId="77777777" w:rsidTr="001A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4CD6BE65" w14:textId="77777777" w:rsidR="00B32237" w:rsidRDefault="00B32237">
            <w:pPr>
              <w:pStyle w:val="NomePessoal"/>
            </w:pPr>
          </w:p>
        </w:tc>
        <w:tc>
          <w:tcPr>
            <w:tcW w:w="6809" w:type="dxa"/>
          </w:tcPr>
          <w:p w14:paraId="65530500" w14:textId="77777777" w:rsidR="00B32237" w:rsidRDefault="00000000">
            <w:pPr>
              <w:pStyle w:val="NomePesso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09184597"/>
                <w:placeholder>
                  <w:docPart w:val="11E5CF22CA5B4EB783CD8A1AA912538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EE4002">
                  <w:t>WILLIAN COSTA DE CASTRO</w:t>
                </w:r>
              </w:sdtContent>
            </w:sdt>
          </w:p>
        </w:tc>
      </w:tr>
      <w:tr w:rsidR="00B32237" w14:paraId="6ED9DAFA" w14:textId="77777777" w:rsidTr="001A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6F6B980B" w14:textId="77777777" w:rsidR="00B32237" w:rsidRDefault="00B32237" w:rsidP="007F43AA">
            <w:pPr>
              <w:pStyle w:val="Date"/>
              <w:framePr w:wrap="auto" w:hAnchor="text" w:xAlign="left" w:yAlign="inline"/>
              <w:suppressOverlap w:val="0"/>
              <w:jc w:val="left"/>
            </w:pPr>
          </w:p>
        </w:tc>
        <w:tc>
          <w:tcPr>
            <w:tcW w:w="6809" w:type="dxa"/>
          </w:tcPr>
          <w:p w14:paraId="0DB4DEF3" w14:textId="77777777" w:rsidR="00B32237" w:rsidRDefault="00EE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 PESSOAIS</w:t>
            </w:r>
          </w:p>
        </w:tc>
      </w:tr>
      <w:tr w:rsidR="00B32237" w14:paraId="1EDEB372" w14:textId="77777777" w:rsidTr="001A63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36B2ACB2" w14:textId="77777777" w:rsidR="00B32237" w:rsidRDefault="00B32237">
            <w:pPr>
              <w:jc w:val="center"/>
            </w:pPr>
          </w:p>
        </w:tc>
        <w:tc>
          <w:tcPr>
            <w:tcW w:w="6809" w:type="dxa"/>
          </w:tcPr>
          <w:p w14:paraId="7F97F683" w14:textId="66CEFA96" w:rsidR="00EE4002" w:rsidRPr="00773EE2" w:rsidRDefault="00054B3D">
            <w:pPr>
              <w:pStyle w:val="EndereodoRemetente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br/>
            </w:r>
            <w:r w:rsidR="00B95FBA">
              <w:rPr>
                <w:color w:val="auto"/>
              </w:rPr>
              <w:t>IDADE: 3</w:t>
            </w:r>
            <w:r w:rsidR="007F1DF5">
              <w:rPr>
                <w:color w:val="auto"/>
              </w:rPr>
              <w:t>5</w:t>
            </w:r>
            <w:r w:rsidR="006B3A24">
              <w:rPr>
                <w:color w:val="auto"/>
              </w:rPr>
              <w:t xml:space="preserve"> </w:t>
            </w:r>
            <w:r w:rsidR="00EE4002" w:rsidRPr="00773EE2">
              <w:rPr>
                <w:color w:val="auto"/>
              </w:rPr>
              <w:t>anos.</w:t>
            </w:r>
          </w:p>
          <w:p w14:paraId="03D8F53B" w14:textId="00F0227F" w:rsidR="00EE4002" w:rsidRPr="00773EE2" w:rsidRDefault="00EE4002">
            <w:pPr>
              <w:pStyle w:val="EndereodoRemetente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773EE2">
              <w:rPr>
                <w:color w:val="auto"/>
              </w:rPr>
              <w:t xml:space="preserve">ESTADO CIVIL: </w:t>
            </w:r>
            <w:r w:rsidR="00025F38">
              <w:rPr>
                <w:color w:val="auto"/>
              </w:rPr>
              <w:t>Casado</w:t>
            </w:r>
            <w:r w:rsidR="005A6514">
              <w:rPr>
                <w:color w:val="auto"/>
              </w:rPr>
              <w:t>.</w:t>
            </w:r>
          </w:p>
          <w:p w14:paraId="354492CE" w14:textId="77777777" w:rsidR="00EE4002" w:rsidRPr="00773EE2" w:rsidRDefault="00EE4002">
            <w:pPr>
              <w:pStyle w:val="EndereodoRemetente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773EE2">
              <w:rPr>
                <w:color w:val="auto"/>
              </w:rPr>
              <w:t xml:space="preserve">NACIONALIDADE: </w:t>
            </w:r>
            <w:r w:rsidR="00163FE4">
              <w:rPr>
                <w:color w:val="auto"/>
              </w:rPr>
              <w:t>Brasileiro</w:t>
            </w:r>
            <w:r w:rsidR="005A6514">
              <w:rPr>
                <w:color w:val="auto"/>
              </w:rPr>
              <w:t>.</w:t>
            </w:r>
          </w:p>
          <w:p w14:paraId="22C0AF6C" w14:textId="47AC0C67" w:rsidR="00B32237" w:rsidRDefault="00EE4002" w:rsidP="00EE4002">
            <w:pPr>
              <w:pStyle w:val="EndereodoRemetente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773EE2">
              <w:rPr>
                <w:color w:val="auto"/>
              </w:rPr>
              <w:t xml:space="preserve">ESCOLARIDADE: </w:t>
            </w:r>
            <w:r w:rsidR="005A6514">
              <w:rPr>
                <w:color w:val="auto"/>
              </w:rPr>
              <w:t xml:space="preserve">Superior </w:t>
            </w:r>
            <w:r w:rsidR="00E237B8">
              <w:rPr>
                <w:color w:val="auto"/>
              </w:rPr>
              <w:t>Cursando</w:t>
            </w:r>
            <w:r w:rsidR="005A6514">
              <w:rPr>
                <w:color w:val="auto"/>
              </w:rPr>
              <w:t>.</w:t>
            </w:r>
          </w:p>
          <w:p w14:paraId="551679C1" w14:textId="52F5E37C" w:rsidR="008412AF" w:rsidRDefault="008412AF" w:rsidP="00EE4002">
            <w:pPr>
              <w:pStyle w:val="EndereodoRemetente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ENDEREÇO</w:t>
            </w:r>
            <w:r w:rsidRPr="00773EE2">
              <w:rPr>
                <w:color w:val="auto"/>
              </w:rPr>
              <w:t xml:space="preserve">: </w:t>
            </w:r>
            <w:r w:rsidR="003A6558">
              <w:rPr>
                <w:color w:val="auto"/>
              </w:rPr>
              <w:t>São Paulo</w:t>
            </w:r>
            <w:r>
              <w:rPr>
                <w:color w:val="auto"/>
              </w:rPr>
              <w:t>-SP</w:t>
            </w:r>
            <w:r w:rsidR="00B25D28">
              <w:rPr>
                <w:color w:val="auto"/>
              </w:rPr>
              <w:t xml:space="preserve"> Zona norte</w:t>
            </w:r>
          </w:p>
          <w:p w14:paraId="7C18794E" w14:textId="0AB5534B" w:rsidR="005B35D6" w:rsidRPr="00802139" w:rsidRDefault="005B35D6" w:rsidP="00EE4002">
            <w:pPr>
              <w:pStyle w:val="EndereodoRemetente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02139">
              <w:rPr>
                <w:color w:val="auto"/>
              </w:rPr>
              <w:t xml:space="preserve">SITE: </w:t>
            </w:r>
            <w:hyperlink r:id="rId8" w:history="1">
              <w:r w:rsidRPr="00802139">
                <w:rPr>
                  <w:rStyle w:val="Hyperlink"/>
                </w:rPr>
                <w:t>williandotnet@outlook.com</w:t>
              </w:r>
            </w:hyperlink>
          </w:p>
          <w:p w14:paraId="5A49D1CE" w14:textId="77777777" w:rsidR="00EE4002" w:rsidRPr="00054B3D" w:rsidRDefault="00EE4002" w:rsidP="00DA2B5E">
            <w:pPr>
              <w:pStyle w:val="EndereodoRemetente0"/>
              <w:spacing w:after="0"/>
              <w:ind w:left="338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054B3D">
              <w:rPr>
                <w:rFonts w:ascii="Arial" w:hAnsi="Arial" w:cs="Arial"/>
                <w:b/>
                <w:color w:val="auto"/>
              </w:rPr>
              <w:t>DADOS_DE_CONTATO:</w:t>
            </w:r>
          </w:p>
          <w:p w14:paraId="5D02ACDE" w14:textId="77777777" w:rsidR="00EE4002" w:rsidRDefault="00DA2B5E" w:rsidP="00DA2B5E">
            <w:pPr>
              <w:pStyle w:val="EndereodoRemetente0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                                          </w:t>
            </w:r>
            <w:r w:rsidR="00EE4002" w:rsidRPr="00054B3D">
              <w:rPr>
                <w:rFonts w:ascii="Arial" w:hAnsi="Arial" w:cs="Arial"/>
                <w:b/>
                <w:color w:val="auto"/>
                <w:sz w:val="20"/>
                <w:szCs w:val="20"/>
              </w:rPr>
              <w:t>CEL: 11-95373</w:t>
            </w:r>
            <w:r w:rsidR="000346F5">
              <w:rPr>
                <w:rFonts w:ascii="Arial" w:hAnsi="Arial" w:cs="Arial"/>
                <w:b/>
                <w:color w:val="auto"/>
                <w:sz w:val="20"/>
                <w:szCs w:val="20"/>
              </w:rPr>
              <w:t>-</w:t>
            </w:r>
            <w:r w:rsidR="00EE4002" w:rsidRPr="00054B3D">
              <w:rPr>
                <w:rFonts w:ascii="Arial" w:hAnsi="Arial" w:cs="Arial"/>
                <w:b/>
                <w:color w:val="auto"/>
                <w:sz w:val="20"/>
                <w:szCs w:val="20"/>
              </w:rPr>
              <w:t>5302</w:t>
            </w:r>
          </w:p>
          <w:p w14:paraId="4AAEA31B" w14:textId="77777777" w:rsidR="00DA2B5E" w:rsidRPr="00054B3D" w:rsidRDefault="00DA2B5E" w:rsidP="00DA2B5E">
            <w:pPr>
              <w:pStyle w:val="EndereodoRemetente0"/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E-mail: williandotnet@outlook.com</w:t>
            </w:r>
          </w:p>
          <w:p w14:paraId="28B41036" w14:textId="77777777" w:rsidR="00EE4002" w:rsidRPr="00EE4002" w:rsidRDefault="00E11BCB" w:rsidP="009A3B16">
            <w:pPr>
              <w:pStyle w:val="EndereodoRemetente0"/>
              <w:spacing w:after="0"/>
              <w:ind w:left="396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         </w:t>
            </w:r>
            <w:r w:rsidR="00144626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="00A479B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                </w:t>
            </w:r>
          </w:p>
        </w:tc>
      </w:tr>
    </w:tbl>
    <w:tbl>
      <w:tblPr>
        <w:tblStyle w:val="TableGrid"/>
        <w:tblW w:w="4716" w:type="pct"/>
        <w:jc w:val="center"/>
        <w:tblLook w:val="04A0" w:firstRow="1" w:lastRow="0" w:firstColumn="1" w:lastColumn="0" w:noHBand="0" w:noVBand="1"/>
      </w:tblPr>
      <w:tblGrid>
        <w:gridCol w:w="222"/>
        <w:gridCol w:w="9417"/>
      </w:tblGrid>
      <w:tr w:rsidR="00B32237" w14:paraId="42EB6702" w14:textId="77777777" w:rsidTr="00817873">
        <w:trPr>
          <w:trHeight w:val="288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6EF5C" w14:textId="77777777" w:rsidR="00B32237" w:rsidRDefault="00B3223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9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BEB5C5" w14:textId="77777777" w:rsidR="00F43615" w:rsidRPr="00802139" w:rsidRDefault="00F4361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E5AD4F7" w14:textId="2E095997" w:rsidR="00B32237" w:rsidRPr="00F43615" w:rsidRDefault="00E2219D" w:rsidP="00F4361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43615">
              <w:rPr>
                <w:rFonts w:ascii="Arial" w:hAnsi="Arial" w:cs="Arial"/>
                <w:sz w:val="22"/>
                <w:szCs w:val="22"/>
                <w:lang w:val="en-US"/>
              </w:rPr>
              <w:t xml:space="preserve">ESPECIALISTA C# </w:t>
            </w:r>
            <w:bookmarkStart w:id="0" w:name="OLE_LINK3"/>
            <w:bookmarkStart w:id="1" w:name="OLE_LINK4"/>
            <w:bookmarkStart w:id="2" w:name="OLE_LINK5"/>
            <w:r w:rsidR="000346F5" w:rsidRPr="00F43615">
              <w:rPr>
                <w:rFonts w:ascii="Arial" w:hAnsi="Arial" w:cs="Arial"/>
                <w:sz w:val="22"/>
                <w:szCs w:val="22"/>
                <w:lang w:val="en-US"/>
              </w:rPr>
              <w:t>SENIOR</w:t>
            </w:r>
            <w:r w:rsidR="00A6709D" w:rsidRPr="00F43615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7E14AF" w:rsidRPr="00F43615">
              <w:rPr>
                <w:rFonts w:ascii="Arial" w:hAnsi="Arial" w:cs="Arial"/>
                <w:sz w:val="22"/>
                <w:szCs w:val="22"/>
                <w:lang w:val="en-US"/>
              </w:rPr>
              <w:t>FULL STACK</w:t>
            </w:r>
            <w:bookmarkEnd w:id="0"/>
            <w:bookmarkEnd w:id="1"/>
            <w:bookmarkEnd w:id="2"/>
            <w:r w:rsidR="00233979" w:rsidRPr="00F43615">
              <w:rPr>
                <w:rFonts w:ascii="Arial" w:hAnsi="Arial" w:cs="Arial"/>
                <w:sz w:val="22"/>
                <w:szCs w:val="22"/>
                <w:lang w:val="en-US"/>
              </w:rPr>
              <w:t xml:space="preserve"> (</w:t>
            </w:r>
            <w:r w:rsidRPr="00F43615">
              <w:rPr>
                <w:rFonts w:ascii="Arial" w:hAnsi="Arial" w:cs="Arial"/>
                <w:sz w:val="22"/>
                <w:szCs w:val="22"/>
                <w:lang w:val="en-US"/>
              </w:rPr>
              <w:t xml:space="preserve">ANGULAR </w:t>
            </w:r>
            <w:r w:rsidR="00087106" w:rsidRPr="00F43615">
              <w:rPr>
                <w:rFonts w:ascii="Arial" w:hAnsi="Arial" w:cs="Arial"/>
                <w:sz w:val="22"/>
                <w:szCs w:val="22"/>
                <w:lang w:val="en-US"/>
              </w:rPr>
              <w:t>/REACT</w:t>
            </w:r>
            <w:r w:rsidR="00233979" w:rsidRPr="00F43615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7DA90036" w14:textId="77777777" w:rsidR="00EE4002" w:rsidRDefault="00EE4002" w:rsidP="00054B3D">
            <w:pPr>
              <w:pStyle w:val="Subseo"/>
              <w:spacing w:line="360" w:lineRule="auto"/>
              <w:rPr>
                <w:caps/>
                <w:color w:val="DD8047" w:themeColor="accent2"/>
                <w:spacing w:val="60"/>
              </w:rPr>
            </w:pPr>
            <w:r w:rsidRPr="00EE4002">
              <w:rPr>
                <w:caps/>
                <w:color w:val="DD8047" w:themeColor="accent2"/>
                <w:spacing w:val="60"/>
              </w:rPr>
              <w:t>INFORMAÇÕES_ESCOLARIDADE</w:t>
            </w:r>
          </w:p>
          <w:p w14:paraId="577A1AD1" w14:textId="4E5231CF" w:rsidR="003809E3" w:rsidRPr="005A3367" w:rsidRDefault="005A3367" w:rsidP="00D707FF">
            <w:pPr>
              <w:rPr>
                <w:u w:val="single"/>
              </w:rPr>
            </w:pPr>
            <w:r>
              <w:t>FORMAÇÃO</w:t>
            </w:r>
            <w:r w:rsidR="00103E8E">
              <w:t xml:space="preserve"> I</w:t>
            </w:r>
          </w:p>
          <w:p w14:paraId="67489850" w14:textId="2CE94C12" w:rsidR="00D27919" w:rsidRDefault="00103E8E" w:rsidP="00D2791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Anaálise e Desenvolvimento de Sistemas</w:t>
            </w:r>
            <w:r w:rsidR="00D91F51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27919">
              <w:rPr>
                <w:rFonts w:ascii="Arial" w:hAnsi="Arial" w:cs="Arial"/>
                <w:sz w:val="20"/>
                <w:szCs w:val="20"/>
              </w:rPr>
              <w:t>02-2010 à 08-2013 (</w:t>
            </w:r>
            <w:r w:rsidR="00D27919">
              <w:rPr>
                <w:rFonts w:ascii="Arial" w:hAnsi="Arial" w:cs="Arial"/>
                <w:sz w:val="20"/>
                <w:szCs w:val="20"/>
              </w:rPr>
              <w:t>T</w:t>
            </w:r>
            <w:r w:rsidR="00D27919">
              <w:rPr>
                <w:rFonts w:ascii="Arial" w:hAnsi="Arial" w:cs="Arial"/>
                <w:sz w:val="20"/>
                <w:szCs w:val="20"/>
              </w:rPr>
              <w:t>rancado)</w:t>
            </w:r>
          </w:p>
          <w:p w14:paraId="66259D86" w14:textId="67081B1D" w:rsidR="00E237B8" w:rsidRDefault="00E237B8" w:rsidP="00D2791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2F8B641" w14:textId="77777777" w:rsidR="003809E3" w:rsidRPr="003809E3" w:rsidRDefault="003809E3" w:rsidP="003809E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5A74B4B4" w14:textId="77777777" w:rsidR="00B32237" w:rsidRDefault="00054B3D" w:rsidP="00054B3D">
            <w:pPr>
              <w:pStyle w:val="Subseo"/>
              <w:spacing w:after="0" w:line="360" w:lineRule="auto"/>
            </w:pPr>
            <w:r>
              <w:t>INSTITUICÃ</w:t>
            </w:r>
            <w:r w:rsidR="00EE4002" w:rsidRPr="00EE4002">
              <w:t>O</w:t>
            </w:r>
          </w:p>
          <w:p w14:paraId="2549370C" w14:textId="77777777" w:rsidR="00103E8E" w:rsidRPr="00D42F1D" w:rsidRDefault="00103E8E" w:rsidP="00103E8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D42F1D">
              <w:rPr>
                <w:rFonts w:ascii="Arial" w:hAnsi="Arial" w:cs="Arial"/>
                <w:sz w:val="20"/>
                <w:szCs w:val="20"/>
              </w:rPr>
              <w:t>INSTITUTO BRASILEIRO DE TECNOLOGIA AVANÇADA (IBTA)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454D1C" w14:textId="67C8545B" w:rsidR="00B32237" w:rsidRPr="00D42F1D" w:rsidRDefault="00B32237" w:rsidP="00103E8E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FABFE57" w14:textId="77777777" w:rsidR="00773EE2" w:rsidRDefault="00773EE2" w:rsidP="00773EE2">
            <w:pPr>
              <w:pStyle w:val="Subseo"/>
              <w:rPr>
                <w:b w:val="0"/>
                <w:bCs w:val="0"/>
                <w:color w:val="auto"/>
                <w:spacing w:val="0"/>
              </w:rPr>
            </w:pPr>
          </w:p>
          <w:p w14:paraId="08F5F18D" w14:textId="19677CF5" w:rsidR="00103E8E" w:rsidRPr="005A3367" w:rsidRDefault="00103E8E" w:rsidP="00103E8E">
            <w:pPr>
              <w:rPr>
                <w:u w:val="single"/>
              </w:rPr>
            </w:pPr>
            <w:r>
              <w:t>FORMAÇÃO</w:t>
            </w:r>
            <w:r>
              <w:t xml:space="preserve"> II</w:t>
            </w:r>
          </w:p>
          <w:p w14:paraId="5E405C3A" w14:textId="1AAEF622" w:rsidR="00103E8E" w:rsidRDefault="00103E8E" w:rsidP="00D2791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Sistemas para Internet - </w:t>
            </w:r>
            <w:r w:rsidR="00D27919">
              <w:rPr>
                <w:rFonts w:ascii="Arial" w:hAnsi="Arial" w:cs="Arial"/>
                <w:sz w:val="20"/>
                <w:szCs w:val="20"/>
              </w:rPr>
              <w:t>0</w:t>
            </w:r>
            <w:r w:rsidR="00D27919">
              <w:rPr>
                <w:rFonts w:ascii="Arial" w:hAnsi="Arial" w:cs="Arial"/>
                <w:sz w:val="20"/>
                <w:szCs w:val="20"/>
              </w:rPr>
              <w:t>8</w:t>
            </w:r>
            <w:r w:rsidR="00D27919">
              <w:rPr>
                <w:rFonts w:ascii="Arial" w:hAnsi="Arial" w:cs="Arial"/>
                <w:sz w:val="20"/>
                <w:szCs w:val="20"/>
              </w:rPr>
              <w:t>-20</w:t>
            </w:r>
            <w:r w:rsidR="00D27919">
              <w:rPr>
                <w:rFonts w:ascii="Arial" w:hAnsi="Arial" w:cs="Arial"/>
                <w:sz w:val="20"/>
                <w:szCs w:val="20"/>
              </w:rPr>
              <w:t>23</w:t>
            </w:r>
            <w:r w:rsidR="00D27919">
              <w:rPr>
                <w:rFonts w:ascii="Arial" w:hAnsi="Arial" w:cs="Arial"/>
                <w:sz w:val="20"/>
                <w:szCs w:val="20"/>
              </w:rPr>
              <w:t xml:space="preserve"> à 08-20</w:t>
            </w:r>
            <w:r w:rsidR="00D27919">
              <w:rPr>
                <w:rFonts w:ascii="Arial" w:hAnsi="Arial" w:cs="Arial"/>
                <w:sz w:val="20"/>
                <w:szCs w:val="20"/>
              </w:rPr>
              <w:t>25</w:t>
            </w:r>
            <w:r w:rsidR="00D27919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Cursando</w:t>
            </w:r>
            <w:r w:rsidR="00D2791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61F0B23" w14:textId="77777777" w:rsidR="00103E8E" w:rsidRPr="003809E3" w:rsidRDefault="00103E8E" w:rsidP="00103E8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4FFB3766" w14:textId="77777777" w:rsidR="00103E8E" w:rsidRDefault="00103E8E" w:rsidP="00103E8E">
            <w:pPr>
              <w:pStyle w:val="Subseo"/>
              <w:spacing w:after="0" w:line="360" w:lineRule="auto"/>
            </w:pPr>
            <w:r>
              <w:t>INSTITUICÃ</w:t>
            </w:r>
            <w:r w:rsidRPr="00EE4002">
              <w:t>O</w:t>
            </w:r>
          </w:p>
          <w:p w14:paraId="73891D4B" w14:textId="77777777" w:rsidR="00103E8E" w:rsidRPr="00D42F1D" w:rsidRDefault="00103E8E" w:rsidP="00103E8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FIAP.</w:t>
            </w:r>
          </w:p>
          <w:p w14:paraId="6085D2D4" w14:textId="77777777" w:rsidR="00103E8E" w:rsidRPr="008B7E77" w:rsidRDefault="00103E8E" w:rsidP="00773EE2">
            <w:pPr>
              <w:pStyle w:val="Subseo"/>
              <w:rPr>
                <w:b w:val="0"/>
                <w:bCs w:val="0"/>
                <w:color w:val="auto"/>
                <w:spacing w:val="0"/>
              </w:rPr>
            </w:pPr>
          </w:p>
          <w:p w14:paraId="64494145" w14:textId="77777777" w:rsidR="00163FE4" w:rsidRPr="008B7E77" w:rsidRDefault="00163FE4" w:rsidP="00163FE4">
            <w:pPr>
              <w:pStyle w:val="Subseo"/>
              <w:spacing w:line="360" w:lineRule="auto"/>
              <w:rPr>
                <w:caps/>
                <w:color w:val="DD8047" w:themeColor="accent2"/>
                <w:spacing w:val="60"/>
              </w:rPr>
            </w:pPr>
          </w:p>
          <w:p w14:paraId="6959E2F5" w14:textId="77777777" w:rsidR="00163FE4" w:rsidRPr="00EC3504" w:rsidRDefault="00163FE4" w:rsidP="00163FE4">
            <w:pPr>
              <w:pStyle w:val="Subseo"/>
              <w:spacing w:line="360" w:lineRule="auto"/>
              <w:rPr>
                <w:caps/>
                <w:color w:val="DD8047" w:themeColor="accent2"/>
                <w:spacing w:val="60"/>
                <w:lang w:val="en-US"/>
              </w:rPr>
            </w:pPr>
            <w:r w:rsidRPr="00EC3504">
              <w:rPr>
                <w:caps/>
                <w:color w:val="DD8047" w:themeColor="accent2"/>
                <w:spacing w:val="60"/>
                <w:lang w:val="en-US"/>
              </w:rPr>
              <w:t>CERTIFICAÇÕES</w:t>
            </w:r>
          </w:p>
          <w:p w14:paraId="3864CA9D" w14:textId="482AD0C0" w:rsidR="000346F5" w:rsidRPr="00EC3504" w:rsidRDefault="0042751F" w:rsidP="00773EE2">
            <w:pPr>
              <w:pStyle w:val="Subseo"/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</w:pPr>
            <w:r w:rsidRPr="00EC3504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Microsoft</w:t>
            </w:r>
            <w:r w:rsidR="002643B5" w:rsidRPr="00EC3504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 xml:space="preserve"> C#</w:t>
            </w:r>
            <w:r w:rsidRPr="00EC3504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 xml:space="preserve"> </w:t>
            </w:r>
            <w:r w:rsidR="002643B5" w:rsidRPr="00EC3504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Specialist</w:t>
            </w:r>
            <w:r w:rsidRPr="00EC3504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.</w:t>
            </w:r>
          </w:p>
          <w:p w14:paraId="0DBDBB4F" w14:textId="77777777" w:rsidR="00D707FF" w:rsidRDefault="00163FE4" w:rsidP="00773EE2">
            <w:pPr>
              <w:pStyle w:val="Subseo"/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</w:pPr>
            <w:r w:rsidRPr="00F6620F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Microsoft Technology Associate - Software Development Fundamentals with OOP and C#.</w:t>
            </w:r>
          </w:p>
          <w:p w14:paraId="42C78A1C" w14:textId="77777777" w:rsidR="00C47CC3" w:rsidRDefault="00C47CC3" w:rsidP="00773EE2">
            <w:pPr>
              <w:pStyle w:val="Subseo"/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</w:pPr>
          </w:p>
          <w:p w14:paraId="7C0A27CA" w14:textId="77777777" w:rsidR="00C47CC3" w:rsidRPr="00F6620F" w:rsidRDefault="00C47CC3" w:rsidP="00C47CC3">
            <w:pPr>
              <w:pStyle w:val="Subseo"/>
              <w:spacing w:line="360" w:lineRule="auto"/>
              <w:rPr>
                <w:caps/>
                <w:color w:val="DD8047" w:themeColor="accent2"/>
                <w:spacing w:val="60"/>
                <w:lang w:val="en-US"/>
              </w:rPr>
            </w:pPr>
            <w:r>
              <w:rPr>
                <w:caps/>
                <w:color w:val="DD8047" w:themeColor="accent2"/>
                <w:spacing w:val="60"/>
                <w:lang w:val="en-US"/>
              </w:rPr>
              <w:t>IDIOMAS</w:t>
            </w:r>
          </w:p>
          <w:p w14:paraId="2CA5657F" w14:textId="3996BB86" w:rsidR="00C47CC3" w:rsidRDefault="00C47CC3" w:rsidP="00C47CC3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 xml:space="preserve">Inglês </w:t>
            </w:r>
            <w:r w:rsidR="00C612D0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fluente</w:t>
            </w:r>
            <w:r w:rsidR="00B95FBA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 xml:space="preserve"> (Leitura e Escrita)</w:t>
            </w:r>
            <w:r w:rsidRPr="00D42F1D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.</w:t>
            </w:r>
          </w:p>
          <w:p w14:paraId="4F27AA69" w14:textId="78CBC84F" w:rsidR="00C47CC3" w:rsidRPr="00C47CC3" w:rsidRDefault="00C47CC3" w:rsidP="000E073E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Espanhol intermediário.</w:t>
            </w:r>
          </w:p>
          <w:p w14:paraId="3FC160C0" w14:textId="77777777" w:rsidR="00C47CC3" w:rsidRPr="00C47CC3" w:rsidRDefault="00C47CC3" w:rsidP="00773EE2">
            <w:pPr>
              <w:pStyle w:val="Subseo"/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</w:p>
          <w:p w14:paraId="78A98116" w14:textId="77777777" w:rsidR="00163FE4" w:rsidRPr="00C47CC3" w:rsidRDefault="00163FE4" w:rsidP="00773EE2">
            <w:pPr>
              <w:pStyle w:val="Subseo"/>
              <w:rPr>
                <w:b w:val="0"/>
                <w:bCs w:val="0"/>
                <w:color w:val="auto"/>
                <w:spacing w:val="0"/>
              </w:rPr>
            </w:pPr>
          </w:p>
          <w:p w14:paraId="19CA12F2" w14:textId="77777777" w:rsidR="005D57FA" w:rsidRDefault="005D57FA" w:rsidP="00773EE2">
            <w:pPr>
              <w:pStyle w:val="Subseo"/>
              <w:ind w:firstLine="25"/>
              <w:rPr>
                <w:caps/>
                <w:color w:val="DD8047" w:themeColor="accent2"/>
                <w:spacing w:val="60"/>
              </w:rPr>
            </w:pPr>
            <w:r w:rsidRPr="005D57FA">
              <w:rPr>
                <w:caps/>
                <w:color w:val="DD8047" w:themeColor="accent2"/>
                <w:spacing w:val="60"/>
              </w:rPr>
              <w:lastRenderedPageBreak/>
              <w:t>CONHECIMENTOS_ADQUIRIDOS</w:t>
            </w:r>
          </w:p>
          <w:p w14:paraId="78457B64" w14:textId="7D188E29" w:rsidR="00A376C7" w:rsidRDefault="00A376C7" w:rsidP="00A376C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 xml:space="preserve">C# </w:t>
            </w:r>
          </w:p>
          <w:p w14:paraId="3212C2AA" w14:textId="078656E5" w:rsidR="000E073E" w:rsidRDefault="000E073E" w:rsidP="00A376C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DOT NET 5 E 6</w:t>
            </w:r>
          </w:p>
          <w:p w14:paraId="281CAE26" w14:textId="36A36775" w:rsidR="000E073E" w:rsidRPr="000E073E" w:rsidRDefault="000E073E" w:rsidP="000E073E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 w:rsidRPr="00D42F1D">
              <w:rPr>
                <w:b w:val="0"/>
                <w:color w:val="auto"/>
                <w:spacing w:val="0"/>
                <w:sz w:val="23"/>
              </w:rPr>
              <w:t>J</w:t>
            </w:r>
            <w:r>
              <w:rPr>
                <w:b w:val="0"/>
                <w:color w:val="auto"/>
                <w:spacing w:val="0"/>
                <w:sz w:val="23"/>
              </w:rPr>
              <w:t>AVASCRIPT</w:t>
            </w:r>
          </w:p>
          <w:p w14:paraId="0EF0E39B" w14:textId="3155E47F" w:rsidR="00E33921" w:rsidRDefault="00E2219D" w:rsidP="00A376C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ANGULAR</w:t>
            </w:r>
          </w:p>
          <w:p w14:paraId="472BA065" w14:textId="0E86FA2B" w:rsidR="00F43615" w:rsidRPr="00E33921" w:rsidRDefault="00F43615" w:rsidP="00A376C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ANGULARJS</w:t>
            </w:r>
          </w:p>
          <w:p w14:paraId="56E63C1E" w14:textId="469AA721" w:rsidR="0003316C" w:rsidRDefault="0003316C" w:rsidP="00A376C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REACT COM REDUX</w:t>
            </w:r>
            <w:r w:rsidR="000E073E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 xml:space="preserve"> E HOOKS</w:t>
            </w:r>
          </w:p>
          <w:p w14:paraId="504FF9D8" w14:textId="360A7CE6" w:rsidR="000E073E" w:rsidRPr="000E073E" w:rsidRDefault="000E073E" w:rsidP="00A376C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</w:pPr>
            <w:r w:rsidRPr="000E073E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MESSAGE BROKER</w:t>
            </w: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 xml:space="preserve"> </w:t>
            </w:r>
            <w:r w:rsidRPr="000E073E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(AZURE SERVICE BUS E RABBITMQ)</w:t>
            </w:r>
          </w:p>
          <w:p w14:paraId="069655B7" w14:textId="7D2C8540" w:rsidR="00E33921" w:rsidRPr="00E33921" w:rsidRDefault="00E33921" w:rsidP="00E33921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b w:val="0"/>
                <w:color w:val="auto"/>
                <w:spacing w:val="0"/>
                <w:sz w:val="23"/>
              </w:rPr>
              <w:t>TYPESCRIPT</w:t>
            </w:r>
          </w:p>
          <w:p w14:paraId="1C9BB559" w14:textId="77777777" w:rsidR="00C5403A" w:rsidRDefault="00C5403A" w:rsidP="00A376C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AZURE FUNCTIONS</w:t>
            </w:r>
          </w:p>
          <w:p w14:paraId="1C88E14A" w14:textId="77777777" w:rsidR="00C5403A" w:rsidRDefault="00C5403A" w:rsidP="00A376C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AZURE STORAGE</w:t>
            </w:r>
          </w:p>
          <w:p w14:paraId="4A379213" w14:textId="2DD6E67D" w:rsidR="00C5403A" w:rsidRPr="00A376C7" w:rsidRDefault="00C5403A" w:rsidP="00A376C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IONIC V3</w:t>
            </w:r>
            <w:r w:rsidR="003C129C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 xml:space="preserve"> e V4</w:t>
            </w:r>
          </w:p>
          <w:p w14:paraId="50EBB399" w14:textId="77777777" w:rsidR="0087314D" w:rsidRPr="00F6620F" w:rsidRDefault="0087314D" w:rsidP="0087314D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 w:rsidRPr="00BF7577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ASP.NET WEB API COM PADRÃO  RESTFUL.</w:t>
            </w:r>
          </w:p>
          <w:p w14:paraId="63778D64" w14:textId="03B6501E" w:rsidR="0087314D" w:rsidRDefault="0087314D" w:rsidP="0087314D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ASP.NET MVC</w:t>
            </w:r>
          </w:p>
          <w:p w14:paraId="7C7822A5" w14:textId="662AFA2F" w:rsidR="0042751F" w:rsidRDefault="008A0E7E" w:rsidP="0087314D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DOTNET</w:t>
            </w:r>
            <w:r w:rsidR="0042751F" w:rsidRPr="0042751F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 xml:space="preserve"> CORE</w:t>
            </w:r>
          </w:p>
          <w:p w14:paraId="27D614AC" w14:textId="77777777" w:rsidR="00662C30" w:rsidRDefault="00662C30" w:rsidP="0087314D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DDD</w:t>
            </w:r>
          </w:p>
          <w:p w14:paraId="5AE3C05B" w14:textId="77777777" w:rsidR="00662C30" w:rsidRPr="0042751F" w:rsidRDefault="00662C30" w:rsidP="0087314D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CQRS</w:t>
            </w:r>
          </w:p>
          <w:p w14:paraId="6E5753E6" w14:textId="77777777" w:rsidR="00A00B87" w:rsidRPr="00A00B87" w:rsidRDefault="00A00B87" w:rsidP="00A00B8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 w:rsidRPr="00BF7577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COMUNICAÇÃO REALTIME COM SIGNALR.</w:t>
            </w:r>
          </w:p>
          <w:p w14:paraId="273A8D86" w14:textId="77777777" w:rsidR="0087314D" w:rsidRDefault="0087314D" w:rsidP="0087314D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ASP.NET WEB FORMS</w:t>
            </w:r>
          </w:p>
          <w:p w14:paraId="0C5427F9" w14:textId="77777777" w:rsidR="00A00B87" w:rsidRPr="008046DA" w:rsidRDefault="008046DA" w:rsidP="00A00B87">
            <w:pPr>
              <w:pStyle w:val="Subseo"/>
              <w:numPr>
                <w:ilvl w:val="0"/>
                <w:numId w:val="30"/>
              </w:numPr>
              <w:rPr>
                <w:b w:val="0"/>
                <w:color w:val="auto"/>
                <w:spacing w:val="0"/>
                <w:sz w:val="23"/>
              </w:rPr>
            </w:pPr>
            <w:r w:rsidRPr="008046DA">
              <w:rPr>
                <w:b w:val="0"/>
                <w:color w:val="auto"/>
                <w:spacing w:val="0"/>
                <w:sz w:val="23"/>
              </w:rPr>
              <w:t>ORACLE, SQL SERVER 2008 AO</w:t>
            </w:r>
            <w:r w:rsidR="00A00B87" w:rsidRPr="008046DA">
              <w:rPr>
                <w:b w:val="0"/>
                <w:color w:val="auto"/>
                <w:spacing w:val="0"/>
                <w:sz w:val="23"/>
              </w:rPr>
              <w:t xml:space="preserve"> </w:t>
            </w:r>
            <w:r w:rsidR="00662C30">
              <w:rPr>
                <w:b w:val="0"/>
                <w:color w:val="auto"/>
                <w:spacing w:val="0"/>
                <w:sz w:val="23"/>
              </w:rPr>
              <w:t>2014</w:t>
            </w:r>
            <w:r w:rsidRPr="008046DA">
              <w:rPr>
                <w:b w:val="0"/>
                <w:color w:val="auto"/>
                <w:spacing w:val="0"/>
                <w:sz w:val="23"/>
              </w:rPr>
              <w:t xml:space="preserve">, </w:t>
            </w:r>
            <w:r w:rsidR="00A00B87" w:rsidRPr="008046DA">
              <w:rPr>
                <w:b w:val="0"/>
                <w:color w:val="auto"/>
                <w:spacing w:val="0"/>
                <w:sz w:val="23"/>
              </w:rPr>
              <w:t>POSTGRESQL.</w:t>
            </w:r>
          </w:p>
          <w:p w14:paraId="138E2A37" w14:textId="1A8D8DC0" w:rsidR="0087314D" w:rsidRPr="008046DA" w:rsidRDefault="0087314D" w:rsidP="000C54F5">
            <w:pPr>
              <w:pStyle w:val="Subseo"/>
              <w:numPr>
                <w:ilvl w:val="0"/>
                <w:numId w:val="30"/>
              </w:numPr>
              <w:rPr>
                <w:b w:val="0"/>
                <w:color w:val="auto"/>
                <w:spacing w:val="0"/>
                <w:sz w:val="23"/>
              </w:rPr>
            </w:pPr>
            <w:r w:rsidRPr="00A00B87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HTML</w:t>
            </w:r>
            <w:r w:rsidR="000E073E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 xml:space="preserve"> E</w:t>
            </w:r>
            <w:r w:rsidRPr="00A00B87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 xml:space="preserve"> CSS</w:t>
            </w:r>
          </w:p>
          <w:p w14:paraId="4FF640A5" w14:textId="2AA3BF2A" w:rsidR="00A376C7" w:rsidRDefault="008046DA" w:rsidP="00A376C7">
            <w:pPr>
              <w:pStyle w:val="Subseo"/>
              <w:numPr>
                <w:ilvl w:val="0"/>
                <w:numId w:val="30"/>
              </w:numPr>
              <w:rPr>
                <w:b w:val="0"/>
                <w:color w:val="auto"/>
                <w:spacing w:val="0"/>
                <w:sz w:val="23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BOOTSTRAP</w:t>
            </w:r>
          </w:p>
          <w:p w14:paraId="26E783DB" w14:textId="4383BF7D" w:rsidR="00681975" w:rsidRPr="00C5403A" w:rsidRDefault="00E2219D" w:rsidP="000E073E">
            <w:pPr>
              <w:pStyle w:val="Subseo"/>
              <w:numPr>
                <w:ilvl w:val="0"/>
                <w:numId w:val="30"/>
              </w:numPr>
              <w:rPr>
                <w:b w:val="0"/>
                <w:color w:val="auto"/>
                <w:spacing w:val="0"/>
                <w:sz w:val="23"/>
                <w:lang w:val="en-US"/>
              </w:rPr>
            </w:pPr>
            <w:r>
              <w:rPr>
                <w:b w:val="0"/>
                <w:color w:val="auto"/>
                <w:spacing w:val="0"/>
                <w:sz w:val="23"/>
              </w:rPr>
              <w:t>SASS.</w:t>
            </w:r>
          </w:p>
          <w:p w14:paraId="1ABA39DC" w14:textId="5BD01A36" w:rsidR="00A00B87" w:rsidRPr="000E073E" w:rsidRDefault="000E073E" w:rsidP="00E45037">
            <w:pPr>
              <w:pStyle w:val="Subseo"/>
              <w:numPr>
                <w:ilvl w:val="0"/>
                <w:numId w:val="30"/>
              </w:numPr>
              <w:rPr>
                <w:b w:val="0"/>
                <w:color w:val="auto"/>
                <w:spacing w:val="0"/>
                <w:sz w:val="23"/>
                <w:lang w:val="en-US"/>
              </w:rPr>
            </w:pPr>
            <w:r w:rsidRPr="000E073E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ORM (</w:t>
            </w:r>
            <w:r w:rsidR="00A00B87" w:rsidRPr="000E073E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ENTITY FRAMEWORK</w:t>
            </w:r>
            <w:r w:rsidRPr="000E073E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  <w:lang w:val="en-US"/>
              </w:rPr>
              <w:t>, CORE E NHIBERNATE)</w:t>
            </w:r>
          </w:p>
          <w:p w14:paraId="754A6377" w14:textId="77777777" w:rsidR="00862040" w:rsidRDefault="0087314D" w:rsidP="002D21D3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PRNCIPIO SOLID</w:t>
            </w:r>
          </w:p>
          <w:p w14:paraId="41D6D56D" w14:textId="77777777" w:rsidR="00F6620F" w:rsidRDefault="00F6620F" w:rsidP="002D21D3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MONGO DB</w:t>
            </w:r>
          </w:p>
          <w:p w14:paraId="7F3E85C6" w14:textId="598A6D58" w:rsidR="00F6620F" w:rsidRPr="00A376C7" w:rsidRDefault="00F6620F" w:rsidP="000E073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VERSIONAMENTO DE CÓDIGO COM GIT.</w:t>
            </w:r>
          </w:p>
          <w:p w14:paraId="1C9EF3FE" w14:textId="5C5CEFA6" w:rsidR="0087314D" w:rsidRPr="0087314D" w:rsidRDefault="002D21D3" w:rsidP="00280AC9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 w:rsidRPr="00F6620F">
              <w:rPr>
                <w:rFonts w:ascii="Arial" w:eastAsia="Times New Roman" w:hAnsi="Arial" w:cs="Arial"/>
                <w:b w:val="0"/>
                <w:bCs w:val="0"/>
                <w:color w:val="000000"/>
                <w:spacing w:val="0"/>
                <w:sz w:val="18"/>
                <w:szCs w:val="18"/>
                <w:lang w:eastAsia="pt-BR"/>
              </w:rPr>
              <w:t>DES</w:t>
            </w:r>
            <w:r w:rsidR="0087314D">
              <w:rPr>
                <w:rFonts w:ascii="Arial" w:eastAsia="Times New Roman" w:hAnsi="Arial" w:cs="Arial"/>
                <w:b w:val="0"/>
                <w:bCs w:val="0"/>
                <w:color w:val="000000"/>
                <w:spacing w:val="0"/>
                <w:sz w:val="18"/>
                <w:szCs w:val="18"/>
                <w:lang w:eastAsia="pt-BR"/>
              </w:rPr>
              <w:t>IGN PATTERNS:SINGLETON</w:t>
            </w:r>
            <w:r w:rsidR="000E073E">
              <w:rPr>
                <w:rFonts w:ascii="Arial" w:eastAsia="Times New Roman" w:hAnsi="Arial" w:cs="Arial"/>
                <w:b w:val="0"/>
                <w:bCs w:val="0"/>
                <w:color w:val="000000"/>
                <w:spacing w:val="0"/>
                <w:sz w:val="18"/>
                <w:szCs w:val="18"/>
                <w:lang w:eastAsia="pt-BR"/>
              </w:rPr>
              <w:t xml:space="preserve"> E</w:t>
            </w:r>
            <w:r w:rsidR="0087314D">
              <w:rPr>
                <w:rFonts w:ascii="Arial" w:eastAsia="Times New Roman" w:hAnsi="Arial" w:cs="Arial"/>
                <w:b w:val="0"/>
                <w:bCs w:val="0"/>
                <w:color w:val="000000"/>
                <w:spacing w:val="0"/>
                <w:sz w:val="18"/>
                <w:szCs w:val="18"/>
                <w:lang w:eastAsia="pt-BR"/>
              </w:rPr>
              <w:t xml:space="preserve"> FAÇADE.</w:t>
            </w:r>
          </w:p>
          <w:p w14:paraId="190322E1" w14:textId="77777777" w:rsidR="00862040" w:rsidRPr="00F6620F" w:rsidRDefault="00862040" w:rsidP="00280AC9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 w:rsidRPr="00F6620F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UML 2.0(DIAGRAMA DE CLASSE, DIAGRAMA DE ATIVIDADES E CASOS DE USO)</w:t>
            </w:r>
          </w:p>
          <w:p w14:paraId="285DCFC8" w14:textId="77777777" w:rsidR="00847A7A" w:rsidRPr="00BF7577" w:rsidRDefault="00BF7577" w:rsidP="00BF7577">
            <w:pPr>
              <w:pStyle w:val="Subseo"/>
              <w:numPr>
                <w:ilvl w:val="0"/>
                <w:numId w:val="30"/>
              </w:numP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WCF</w:t>
            </w:r>
            <w:r>
              <w:t xml:space="preserve"> </w:t>
            </w:r>
            <w:r w:rsidR="000346F5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 xml:space="preserve">COM </w:t>
            </w:r>
            <w:r w:rsidRPr="00BF7577">
              <w:rPr>
                <w:rFonts w:ascii="Arial" w:hAnsi="Arial" w:cs="Arial"/>
                <w:b w:val="0"/>
                <w:color w:val="auto"/>
                <w:spacing w:val="0"/>
                <w:sz w:val="20"/>
                <w:szCs w:val="20"/>
              </w:rPr>
              <w:t>C# ENTITY FRAMEWORK 4 USANDO MODELO DATABASE FIRST.</w:t>
            </w:r>
          </w:p>
          <w:p w14:paraId="603210A0" w14:textId="5E92D0EB" w:rsidR="005D57FA" w:rsidRDefault="005D57FA" w:rsidP="002D21D3">
            <w:pPr>
              <w:pStyle w:val="Subseo"/>
              <w:numPr>
                <w:ilvl w:val="0"/>
                <w:numId w:val="30"/>
              </w:numPr>
              <w:rPr>
                <w:b w:val="0"/>
                <w:color w:val="auto"/>
                <w:spacing w:val="0"/>
                <w:sz w:val="23"/>
              </w:rPr>
            </w:pPr>
            <w:r w:rsidRPr="00D42F1D">
              <w:rPr>
                <w:b w:val="0"/>
                <w:color w:val="auto"/>
                <w:spacing w:val="0"/>
                <w:sz w:val="23"/>
              </w:rPr>
              <w:t>OFFICE</w:t>
            </w:r>
            <w:r w:rsidR="00CC2E38">
              <w:rPr>
                <w:b w:val="0"/>
                <w:color w:val="auto"/>
                <w:spacing w:val="0"/>
                <w:sz w:val="23"/>
              </w:rPr>
              <w:t>.</w:t>
            </w:r>
          </w:p>
          <w:p w14:paraId="7BB4C6BA" w14:textId="3340B2EF" w:rsidR="002D21D3" w:rsidRDefault="002D21D3" w:rsidP="002D21D3">
            <w:pPr>
              <w:pStyle w:val="Subseo"/>
              <w:numPr>
                <w:ilvl w:val="0"/>
                <w:numId w:val="30"/>
              </w:numPr>
              <w:rPr>
                <w:b w:val="0"/>
                <w:color w:val="auto"/>
                <w:spacing w:val="0"/>
                <w:sz w:val="23"/>
              </w:rPr>
            </w:pPr>
            <w:r w:rsidRPr="002D21D3">
              <w:rPr>
                <w:b w:val="0"/>
                <w:color w:val="auto"/>
                <w:spacing w:val="0"/>
                <w:sz w:val="23"/>
              </w:rPr>
              <w:t xml:space="preserve">EXPERIÊNCIA COM REGRAS DE NEGÓCIOS DOS SETORES </w:t>
            </w:r>
            <w:r w:rsidR="00E2219D">
              <w:rPr>
                <w:b w:val="0"/>
                <w:color w:val="auto"/>
                <w:spacing w:val="0"/>
                <w:sz w:val="23"/>
              </w:rPr>
              <w:t xml:space="preserve">CLOUD, </w:t>
            </w:r>
            <w:r w:rsidRPr="002D21D3">
              <w:rPr>
                <w:b w:val="0"/>
                <w:color w:val="auto"/>
                <w:spacing w:val="0"/>
                <w:sz w:val="23"/>
              </w:rPr>
              <w:t>AUTOMAÇÃO COMERC</w:t>
            </w:r>
            <w:r w:rsidR="00A376C7">
              <w:rPr>
                <w:b w:val="0"/>
                <w:color w:val="auto"/>
                <w:spacing w:val="0"/>
                <w:sz w:val="23"/>
              </w:rPr>
              <w:t>IAL, BENEFÍCIOS AO TRABALHADOR,</w:t>
            </w:r>
            <w:r w:rsidRPr="002D21D3">
              <w:rPr>
                <w:b w:val="0"/>
                <w:color w:val="auto"/>
                <w:spacing w:val="0"/>
                <w:sz w:val="23"/>
              </w:rPr>
              <w:t xml:space="preserve"> FINANCEIRO</w:t>
            </w:r>
            <w:r w:rsidR="00A376C7">
              <w:rPr>
                <w:b w:val="0"/>
                <w:color w:val="auto"/>
                <w:spacing w:val="0"/>
                <w:sz w:val="23"/>
              </w:rPr>
              <w:t xml:space="preserve"> E PLANOS DE SAÚDE</w:t>
            </w:r>
            <w:r w:rsidRPr="002D21D3">
              <w:rPr>
                <w:b w:val="0"/>
                <w:color w:val="auto"/>
                <w:spacing w:val="0"/>
                <w:sz w:val="23"/>
              </w:rPr>
              <w:t>.</w:t>
            </w:r>
          </w:p>
          <w:p w14:paraId="6138D065" w14:textId="77777777" w:rsidR="00054B3D" w:rsidRDefault="00054B3D" w:rsidP="00054B3D">
            <w:pPr>
              <w:pStyle w:val="Subseo"/>
              <w:ind w:left="720"/>
              <w:rPr>
                <w:b w:val="0"/>
                <w:color w:val="auto"/>
                <w:spacing w:val="0"/>
                <w:sz w:val="23"/>
              </w:rPr>
            </w:pPr>
          </w:p>
          <w:p w14:paraId="5B9F9239" w14:textId="77777777" w:rsidR="00F1712C" w:rsidRDefault="00F1712C" w:rsidP="00054B3D">
            <w:pPr>
              <w:pStyle w:val="Subseo"/>
              <w:ind w:left="720"/>
              <w:rPr>
                <w:b w:val="0"/>
                <w:color w:val="auto"/>
                <w:spacing w:val="0"/>
                <w:sz w:val="23"/>
              </w:rPr>
            </w:pPr>
          </w:p>
          <w:p w14:paraId="13B98541" w14:textId="77777777" w:rsidR="00F1712C" w:rsidRDefault="00F1712C" w:rsidP="00054B3D">
            <w:pPr>
              <w:pStyle w:val="Subseo"/>
              <w:ind w:left="720"/>
              <w:rPr>
                <w:b w:val="0"/>
                <w:color w:val="auto"/>
                <w:spacing w:val="0"/>
                <w:sz w:val="23"/>
              </w:rPr>
            </w:pPr>
          </w:p>
          <w:p w14:paraId="4F39BB58" w14:textId="77777777" w:rsidR="00F1712C" w:rsidRDefault="00F1712C" w:rsidP="00054B3D">
            <w:pPr>
              <w:pStyle w:val="Subseo"/>
              <w:ind w:left="720"/>
              <w:rPr>
                <w:b w:val="0"/>
                <w:color w:val="auto"/>
                <w:spacing w:val="0"/>
                <w:sz w:val="23"/>
              </w:rPr>
            </w:pPr>
          </w:p>
          <w:p w14:paraId="74D509AA" w14:textId="77777777" w:rsidR="00F1712C" w:rsidRDefault="00F1712C" w:rsidP="00054B3D">
            <w:pPr>
              <w:pStyle w:val="Subseo"/>
              <w:ind w:left="720"/>
              <w:rPr>
                <w:b w:val="0"/>
                <w:color w:val="auto"/>
                <w:spacing w:val="0"/>
                <w:sz w:val="23"/>
              </w:rPr>
            </w:pPr>
          </w:p>
          <w:p w14:paraId="2BE0B1C6" w14:textId="77777777" w:rsidR="00F1712C" w:rsidRDefault="00F1712C" w:rsidP="00FD21EF">
            <w:pPr>
              <w:pStyle w:val="Subseo"/>
              <w:rPr>
                <w:b w:val="0"/>
                <w:color w:val="auto"/>
                <w:spacing w:val="0"/>
                <w:sz w:val="23"/>
              </w:rPr>
            </w:pPr>
          </w:p>
          <w:p w14:paraId="6610CBE0" w14:textId="77777777" w:rsidR="00054B3D" w:rsidRDefault="00054B3D" w:rsidP="00054B3D">
            <w:pPr>
              <w:pStyle w:val="Subseo"/>
              <w:spacing w:line="360" w:lineRule="auto"/>
              <w:rPr>
                <w:caps/>
                <w:color w:val="DD8047" w:themeColor="accent2"/>
                <w:spacing w:val="60"/>
              </w:rPr>
            </w:pPr>
            <w:r w:rsidRPr="00054B3D">
              <w:rPr>
                <w:caps/>
                <w:color w:val="DD8047" w:themeColor="accent2"/>
                <w:spacing w:val="60"/>
              </w:rPr>
              <w:t>CURSOS_REALIZADOS</w:t>
            </w:r>
          </w:p>
          <w:p w14:paraId="2D6A2D23" w14:textId="77777777" w:rsidR="003E1437" w:rsidRPr="00773EE2" w:rsidRDefault="003E1437" w:rsidP="00773EE2">
            <w:pPr>
              <w:pStyle w:val="Subseo"/>
              <w:spacing w:line="360" w:lineRule="auto"/>
              <w:ind w:left="378"/>
              <w:rPr>
                <w:rFonts w:ascii="Arial" w:hAnsi="Arial" w:cs="Arial"/>
                <w:caps/>
                <w:color w:val="DD8047" w:themeColor="accent2"/>
                <w:spacing w:val="60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DD8047" w:themeColor="accent2"/>
                <w:spacing w:val="60"/>
                <w:sz w:val="20"/>
                <w:szCs w:val="20"/>
              </w:rPr>
              <w:t>Programação</w:t>
            </w:r>
          </w:p>
          <w:tbl>
            <w:tblPr>
              <w:tblStyle w:val="TableGrid"/>
              <w:tblW w:w="95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  <w:gridCol w:w="2108"/>
              <w:gridCol w:w="1465"/>
            </w:tblGrid>
            <w:tr w:rsidR="005D2652" w14:paraId="77DDB5FD" w14:textId="77777777" w:rsidTr="00957E31">
              <w:tc>
                <w:tcPr>
                  <w:tcW w:w="6014" w:type="dxa"/>
                </w:tcPr>
                <w:p w14:paraId="5D526C9B" w14:textId="77777777" w:rsidR="005D2652" w:rsidRPr="00903E1B" w:rsidRDefault="005D2652" w:rsidP="00C71C86">
                  <w:pPr>
                    <w:pStyle w:val="Subseo"/>
                    <w:spacing w:line="360" w:lineRule="auto"/>
                    <w:rPr>
                      <w:rFonts w:ascii="Arial" w:hAnsi="Arial" w:cs="Arial"/>
                      <w:color w:val="A6A6A6" w:themeColor="background1" w:themeShade="A6"/>
                      <w:sz w:val="20"/>
                      <w:szCs w:val="20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>TIPO DE CURSO</w:t>
                  </w:r>
                  <w:r w:rsidRPr="00903E1B">
                    <w:rPr>
                      <w:rFonts w:ascii="Arial" w:hAnsi="Arial" w:cs="Arial"/>
                      <w:color w:val="A6A6A6" w:themeColor="background1" w:themeShade="A6"/>
                      <w:sz w:val="20"/>
                      <w:szCs w:val="20"/>
                    </w:rPr>
                    <w:t xml:space="preserve">               </w:t>
                  </w:r>
                </w:p>
              </w:tc>
              <w:tc>
                <w:tcPr>
                  <w:tcW w:w="2108" w:type="dxa"/>
                </w:tcPr>
                <w:p w14:paraId="3E1D6ECB" w14:textId="77777777" w:rsidR="005D2652" w:rsidRPr="00903E1B" w:rsidRDefault="005D2652" w:rsidP="005D2652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 xml:space="preserve">INSTIUIÇÃO        </w:t>
                  </w:r>
                </w:p>
              </w:tc>
              <w:tc>
                <w:tcPr>
                  <w:tcW w:w="1465" w:type="dxa"/>
                </w:tcPr>
                <w:p w14:paraId="0A303E96" w14:textId="77777777" w:rsidR="005D2652" w:rsidRPr="00903E1B" w:rsidRDefault="005D2652" w:rsidP="00054B3D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>ANO</w:t>
                  </w:r>
                </w:p>
              </w:tc>
            </w:tr>
            <w:tr w:rsidR="00572DF7" w14:paraId="0BFA2506" w14:textId="77777777" w:rsidTr="00957E31">
              <w:tc>
                <w:tcPr>
                  <w:tcW w:w="6014" w:type="dxa"/>
                </w:tcPr>
                <w:p w14:paraId="12ED4AFE" w14:textId="640B69B8" w:rsidR="00D03D56" w:rsidRDefault="00D03D56" w:rsidP="00C955AD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03D56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RabbitMQ: de A-Z</w:t>
                  </w:r>
                </w:p>
                <w:p w14:paraId="24E395BB" w14:textId="736DB224" w:rsidR="00D03D56" w:rsidRDefault="00D03D56" w:rsidP="00C955AD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Azure Fundamentals</w:t>
                  </w:r>
                </w:p>
                <w:p w14:paraId="5257FCB3" w14:textId="6A880508" w:rsidR="00957E31" w:rsidRDefault="00957E31" w:rsidP="00C955AD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Formação Nodejs com express</w:t>
                  </w:r>
                </w:p>
                <w:p w14:paraId="0F9B9F47" w14:textId="5BB6E7F3" w:rsidR="00572DF7" w:rsidRPr="00903E1B" w:rsidRDefault="00C955AD" w:rsidP="00C955AD">
                  <w:pPr>
                    <w:pStyle w:val="Subseo"/>
                    <w:spacing w:line="360" w:lineRule="aut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Curso para o exam 70 486</w:t>
                  </w:r>
                  <w:r w:rsidR="00572DF7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08" w:type="dxa"/>
                </w:tcPr>
                <w:p w14:paraId="1073F762" w14:textId="49F3F143" w:rsidR="00D03D56" w:rsidRPr="00957E31" w:rsidRDefault="00D03D56" w:rsidP="005D265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  <w:r w:rsidRPr="00957E31"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  <w:t>Udemy</w:t>
                  </w:r>
                </w:p>
                <w:p w14:paraId="2E7B7860" w14:textId="28F16871" w:rsidR="00D03D56" w:rsidRPr="00957E31" w:rsidRDefault="00D03D56" w:rsidP="005D265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  <w:r w:rsidRPr="00957E31"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  <w:t>Microsoft</w:t>
                  </w:r>
                </w:p>
                <w:p w14:paraId="53D5D409" w14:textId="439D871E" w:rsidR="00957E31" w:rsidRPr="00957E31" w:rsidRDefault="00957E31" w:rsidP="005D265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</w:p>
                <w:p w14:paraId="0D555953" w14:textId="3325A2DA" w:rsidR="00957E31" w:rsidRPr="00957E31" w:rsidRDefault="00957E31" w:rsidP="005D265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  <w:r w:rsidRPr="00957E31"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  <w:t>Udemy</w:t>
                  </w:r>
                </w:p>
                <w:p w14:paraId="780A9095" w14:textId="77777777" w:rsidR="00957E31" w:rsidRPr="00957E31" w:rsidRDefault="00957E31" w:rsidP="005D265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</w:p>
                <w:p w14:paraId="603A1DB7" w14:textId="4D029B3F" w:rsidR="00572DF7" w:rsidRPr="00957E31" w:rsidRDefault="00957E31" w:rsidP="005D2652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  <w:lang w:val="en-US"/>
                    </w:rPr>
                  </w:pPr>
                  <w:r w:rsidRPr="00957E31"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  <w:t>K</w:t>
                  </w:r>
                  <w:r w:rsidR="00C955AD" w:rsidRPr="00957E31"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  <w:t>a Solution</w:t>
                  </w:r>
                </w:p>
              </w:tc>
              <w:tc>
                <w:tcPr>
                  <w:tcW w:w="1465" w:type="dxa"/>
                </w:tcPr>
                <w:p w14:paraId="56F16D5E" w14:textId="51C5B6F7" w:rsidR="00D03D56" w:rsidRDefault="00D03D56" w:rsidP="00054B3D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2020</w:t>
                  </w:r>
                </w:p>
                <w:p w14:paraId="2909157F" w14:textId="6647B816" w:rsidR="00D03D56" w:rsidRDefault="00D03D56" w:rsidP="00054B3D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2019</w:t>
                  </w:r>
                </w:p>
                <w:p w14:paraId="6988E3F1" w14:textId="77777777" w:rsidR="00957E31" w:rsidRDefault="00957E31" w:rsidP="00054B3D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</w:p>
                <w:p w14:paraId="2DB5CA9A" w14:textId="6F377490" w:rsidR="00957E31" w:rsidRDefault="00957E31" w:rsidP="00054B3D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2019</w:t>
                  </w:r>
                </w:p>
                <w:p w14:paraId="2FDD1B41" w14:textId="77777777" w:rsidR="00957E31" w:rsidRDefault="00957E31" w:rsidP="00054B3D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</w:p>
                <w:p w14:paraId="3092D4CA" w14:textId="48599605" w:rsidR="00572DF7" w:rsidRPr="00903E1B" w:rsidRDefault="00C955AD" w:rsidP="00054B3D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C955AD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2018</w:t>
                  </w:r>
                </w:p>
              </w:tc>
            </w:tr>
            <w:tr w:rsidR="0022755B" w14:paraId="066B3018" w14:textId="77777777" w:rsidTr="00957E31">
              <w:tc>
                <w:tcPr>
                  <w:tcW w:w="6014" w:type="dxa"/>
                </w:tcPr>
                <w:p w14:paraId="166B1047" w14:textId="5507CDED" w:rsidR="0022755B" w:rsidRDefault="0022755B" w:rsidP="00C955AD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Angular 5</w:t>
                  </w:r>
                  <w:r w:rsidR="00957E31">
                    <w:rPr>
                      <w:rFonts w:ascii="Arial" w:hAnsi="Arial" w:cs="Arial"/>
                      <w:sz w:val="20"/>
                      <w:szCs w:val="20"/>
                    </w:rPr>
                    <w:t>,9,10 e 13</w:t>
                  </w:r>
                </w:p>
              </w:tc>
              <w:tc>
                <w:tcPr>
                  <w:tcW w:w="2108" w:type="dxa"/>
                </w:tcPr>
                <w:p w14:paraId="245C3701" w14:textId="77777777" w:rsidR="0022755B" w:rsidRPr="00C955AD" w:rsidRDefault="0022755B" w:rsidP="005D265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Angular IO</w:t>
                  </w:r>
                </w:p>
              </w:tc>
              <w:tc>
                <w:tcPr>
                  <w:tcW w:w="1465" w:type="dxa"/>
                </w:tcPr>
                <w:p w14:paraId="00B6F896" w14:textId="39D43A34" w:rsidR="0022755B" w:rsidRPr="00C955AD" w:rsidRDefault="0022755B" w:rsidP="00054B3D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2017</w:t>
                  </w:r>
                  <w:r w:rsidR="00957E31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-Atual</w:t>
                  </w:r>
                </w:p>
              </w:tc>
            </w:tr>
            <w:tr w:rsidR="00C955AD" w14:paraId="0AEE8BFB" w14:textId="77777777" w:rsidTr="00957E31">
              <w:tc>
                <w:tcPr>
                  <w:tcW w:w="6014" w:type="dxa"/>
                </w:tcPr>
                <w:p w14:paraId="5920B287" w14:textId="77777777" w:rsidR="00C955AD" w:rsidRDefault="00C955AD" w:rsidP="00C955AD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MVC 5</w:t>
                  </w:r>
                </w:p>
              </w:tc>
              <w:tc>
                <w:tcPr>
                  <w:tcW w:w="2108" w:type="dxa"/>
                </w:tcPr>
                <w:p w14:paraId="566DD804" w14:textId="77777777" w:rsidR="00C955AD" w:rsidRPr="00C955AD" w:rsidRDefault="00C955AD" w:rsidP="005D265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Professional ASP.NET MVC 5</w:t>
                  </w:r>
                </w:p>
              </w:tc>
              <w:tc>
                <w:tcPr>
                  <w:tcW w:w="1465" w:type="dxa"/>
                </w:tcPr>
                <w:p w14:paraId="4F04EC6A" w14:textId="77777777" w:rsidR="00C955AD" w:rsidRPr="00C955AD" w:rsidRDefault="00C955AD" w:rsidP="00054B3D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2015</w:t>
                  </w:r>
                </w:p>
              </w:tc>
            </w:tr>
            <w:tr w:rsidR="00C955AD" w14:paraId="57AFA8E8" w14:textId="77777777" w:rsidTr="00957E31">
              <w:tc>
                <w:tcPr>
                  <w:tcW w:w="6014" w:type="dxa"/>
                </w:tcPr>
                <w:p w14:paraId="7C7CDE1E" w14:textId="77777777" w:rsidR="00C955AD" w:rsidRDefault="00C955AD" w:rsidP="00C955AD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AngularJS</w:t>
                  </w:r>
                </w:p>
              </w:tc>
              <w:tc>
                <w:tcPr>
                  <w:tcW w:w="2108" w:type="dxa"/>
                </w:tcPr>
                <w:p w14:paraId="5D621F1B" w14:textId="77777777" w:rsidR="00C955AD" w:rsidRDefault="00C955AD" w:rsidP="005D265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W3 schools</w:t>
                  </w:r>
                </w:p>
              </w:tc>
              <w:tc>
                <w:tcPr>
                  <w:tcW w:w="1465" w:type="dxa"/>
                </w:tcPr>
                <w:p w14:paraId="1850328A" w14:textId="77777777" w:rsidR="00C955AD" w:rsidRDefault="00C955AD" w:rsidP="00054B3D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2014</w:t>
                  </w:r>
                </w:p>
              </w:tc>
            </w:tr>
            <w:tr w:rsidR="00572DF7" w14:paraId="09A1D4B8" w14:textId="77777777" w:rsidTr="00957E31">
              <w:tc>
                <w:tcPr>
                  <w:tcW w:w="6014" w:type="dxa"/>
                </w:tcPr>
                <w:p w14:paraId="08EF9EC8" w14:textId="77777777" w:rsidR="00572DF7" w:rsidRPr="00903E1B" w:rsidRDefault="00572DF7" w:rsidP="00C71C86">
                  <w:pPr>
                    <w:pStyle w:val="Subseo"/>
                    <w:spacing w:line="360" w:lineRule="aut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572DF7">
                    <w:rPr>
                      <w:rFonts w:ascii="Arial" w:hAnsi="Arial" w:cs="Arial"/>
                      <w:sz w:val="20"/>
                      <w:szCs w:val="20"/>
                    </w:rPr>
                    <w:t>MVC 4</w:t>
                  </w:r>
                </w:p>
              </w:tc>
              <w:tc>
                <w:tcPr>
                  <w:tcW w:w="2108" w:type="dxa"/>
                </w:tcPr>
                <w:p w14:paraId="6BAB119B" w14:textId="77777777" w:rsidR="00572DF7" w:rsidRPr="00572DF7" w:rsidRDefault="00572DF7" w:rsidP="00572DF7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572DF7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Professional ASP.NET MVC 4</w:t>
                  </w:r>
                </w:p>
                <w:p w14:paraId="1CCF54EE" w14:textId="77777777" w:rsidR="00572DF7" w:rsidRPr="00903E1B" w:rsidRDefault="00572DF7" w:rsidP="005D2652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</w:tcPr>
                <w:p w14:paraId="58F9FE69" w14:textId="77777777" w:rsidR="00572DF7" w:rsidRPr="00903E1B" w:rsidRDefault="00572DF7" w:rsidP="00054B3D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572DF7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2013</w:t>
                  </w:r>
                </w:p>
              </w:tc>
            </w:tr>
            <w:tr w:rsidR="00FE52E0" w14:paraId="3789B0A4" w14:textId="77777777" w:rsidTr="00957E31">
              <w:tc>
                <w:tcPr>
                  <w:tcW w:w="6014" w:type="dxa"/>
                </w:tcPr>
                <w:p w14:paraId="206A50C4" w14:textId="77777777" w:rsidR="00FE52E0" w:rsidRPr="0042730D" w:rsidRDefault="00FE52E0" w:rsidP="00FE52E0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C# FUNDAMENTOS</w:t>
                  </w:r>
                </w:p>
              </w:tc>
              <w:tc>
                <w:tcPr>
                  <w:tcW w:w="2108" w:type="dxa"/>
                </w:tcPr>
                <w:p w14:paraId="29A93257" w14:textId="77777777" w:rsidR="00FE52E0" w:rsidRPr="00037D78" w:rsidRDefault="00FE52E0" w:rsidP="00FE52E0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 xml:space="preserve">ALURA           </w:t>
                  </w:r>
                </w:p>
              </w:tc>
              <w:tc>
                <w:tcPr>
                  <w:tcW w:w="1465" w:type="dxa"/>
                </w:tcPr>
                <w:p w14:paraId="5AFD03DA" w14:textId="77777777" w:rsidR="00FE52E0" w:rsidRPr="00037D78" w:rsidRDefault="00FE52E0" w:rsidP="00FE52E0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2013</w:t>
                  </w:r>
                </w:p>
              </w:tc>
            </w:tr>
            <w:tr w:rsidR="00FE52E0" w14:paraId="51DBAB85" w14:textId="77777777" w:rsidTr="00957E31">
              <w:tc>
                <w:tcPr>
                  <w:tcW w:w="6014" w:type="dxa"/>
                </w:tcPr>
                <w:p w14:paraId="384A5361" w14:textId="77777777" w:rsidR="00FE52E0" w:rsidRPr="0042730D" w:rsidRDefault="00FE52E0" w:rsidP="00FE52E0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C# E ORIENTAÇÃO A OBJETOS COM VISUAL STUDIO 2010</w:t>
                  </w:r>
                </w:p>
              </w:tc>
              <w:tc>
                <w:tcPr>
                  <w:tcW w:w="2108" w:type="dxa"/>
                </w:tcPr>
                <w:p w14:paraId="166D74E0" w14:textId="77777777" w:rsidR="00FE52E0" w:rsidRPr="00037D78" w:rsidRDefault="00FE52E0" w:rsidP="00FE52E0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IMPACTA</w:t>
                  </w:r>
                </w:p>
              </w:tc>
              <w:tc>
                <w:tcPr>
                  <w:tcW w:w="1465" w:type="dxa"/>
                </w:tcPr>
                <w:p w14:paraId="0029778A" w14:textId="77777777" w:rsidR="00FE52E0" w:rsidRPr="00037D78" w:rsidRDefault="00FE52E0" w:rsidP="00FE52E0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2012</w:t>
                  </w:r>
                </w:p>
              </w:tc>
            </w:tr>
            <w:tr w:rsidR="00FE52E0" w14:paraId="2DF8C37F" w14:textId="77777777" w:rsidTr="00957E31">
              <w:tc>
                <w:tcPr>
                  <w:tcW w:w="6014" w:type="dxa"/>
                </w:tcPr>
                <w:p w14:paraId="734FE49B" w14:textId="77777777" w:rsidR="00FE52E0" w:rsidRPr="00572DF7" w:rsidRDefault="00FE52E0" w:rsidP="00FE52E0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ORIENTAÇÃO A OBJETOS</w:t>
                  </w:r>
                </w:p>
              </w:tc>
              <w:tc>
                <w:tcPr>
                  <w:tcW w:w="2108" w:type="dxa"/>
                </w:tcPr>
                <w:p w14:paraId="5B020DFC" w14:textId="77777777" w:rsidR="00FE52E0" w:rsidRPr="00572DF7" w:rsidRDefault="00FE52E0" w:rsidP="00FE52E0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IMPACTA</w:t>
                  </w:r>
                </w:p>
              </w:tc>
              <w:tc>
                <w:tcPr>
                  <w:tcW w:w="1465" w:type="dxa"/>
                </w:tcPr>
                <w:p w14:paraId="78DF6A2A" w14:textId="77777777" w:rsidR="00FE52E0" w:rsidRPr="00572DF7" w:rsidRDefault="00FE52E0" w:rsidP="00FE52E0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2012</w:t>
                  </w:r>
                </w:p>
              </w:tc>
            </w:tr>
            <w:tr w:rsidR="00FE52E0" w14:paraId="51E74270" w14:textId="77777777" w:rsidTr="00957E31">
              <w:tc>
                <w:tcPr>
                  <w:tcW w:w="6014" w:type="dxa"/>
                </w:tcPr>
                <w:p w14:paraId="3B70AAE4" w14:textId="77777777" w:rsidR="00FE52E0" w:rsidRPr="0042730D" w:rsidRDefault="00FE52E0" w:rsidP="00FE52E0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ASP.NET COM C# FRAMEWORK 4.0</w:t>
                  </w:r>
                </w:p>
              </w:tc>
              <w:tc>
                <w:tcPr>
                  <w:tcW w:w="2108" w:type="dxa"/>
                </w:tcPr>
                <w:p w14:paraId="6C58B8CE" w14:textId="77777777" w:rsidR="00FE52E0" w:rsidRPr="00037D78" w:rsidRDefault="00FE52E0" w:rsidP="00FE52E0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IMPACTA</w:t>
                  </w:r>
                </w:p>
              </w:tc>
              <w:tc>
                <w:tcPr>
                  <w:tcW w:w="1465" w:type="dxa"/>
                </w:tcPr>
                <w:p w14:paraId="22B697B8" w14:textId="77777777" w:rsidR="00FE52E0" w:rsidRPr="00037D78" w:rsidRDefault="00FE52E0" w:rsidP="00FE52E0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  <w:t>2012</w:t>
                  </w:r>
                </w:p>
              </w:tc>
            </w:tr>
            <w:tr w:rsidR="008B69A2" w14:paraId="716259BD" w14:textId="77777777" w:rsidTr="00957E31">
              <w:tc>
                <w:tcPr>
                  <w:tcW w:w="6014" w:type="dxa"/>
                </w:tcPr>
                <w:p w14:paraId="2FEC9F4D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VISUAL BASIC 6.0</w:t>
                  </w:r>
                </w:p>
              </w:tc>
              <w:tc>
                <w:tcPr>
                  <w:tcW w:w="2108" w:type="dxa"/>
                </w:tcPr>
                <w:p w14:paraId="23A813EF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LIVRO</w:t>
                  </w:r>
                </w:p>
              </w:tc>
              <w:tc>
                <w:tcPr>
                  <w:tcW w:w="1465" w:type="dxa"/>
                </w:tcPr>
                <w:p w14:paraId="02116BD4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2011</w:t>
                  </w:r>
                </w:p>
              </w:tc>
            </w:tr>
            <w:tr w:rsidR="008B69A2" w14:paraId="352211F6" w14:textId="77777777" w:rsidTr="00957E31">
              <w:tc>
                <w:tcPr>
                  <w:tcW w:w="6014" w:type="dxa"/>
                </w:tcPr>
                <w:p w14:paraId="65198A91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LINGUAGEM PROCEDURAL COM VB. NET</w:t>
                  </w:r>
                </w:p>
              </w:tc>
              <w:tc>
                <w:tcPr>
                  <w:tcW w:w="2108" w:type="dxa"/>
                </w:tcPr>
                <w:p w14:paraId="1FE5C49B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 xml:space="preserve">UNINOVE           </w:t>
                  </w:r>
                </w:p>
              </w:tc>
              <w:tc>
                <w:tcPr>
                  <w:tcW w:w="1465" w:type="dxa"/>
                </w:tcPr>
                <w:p w14:paraId="4CB41F50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2011</w:t>
                  </w:r>
                </w:p>
              </w:tc>
            </w:tr>
            <w:tr w:rsidR="008B69A2" w14:paraId="5361180B" w14:textId="77777777" w:rsidTr="00957E31">
              <w:tc>
                <w:tcPr>
                  <w:tcW w:w="6014" w:type="dxa"/>
                </w:tcPr>
                <w:p w14:paraId="7717D24C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VISUAL BASIC 6.0</w:t>
                  </w:r>
                </w:p>
              </w:tc>
              <w:tc>
                <w:tcPr>
                  <w:tcW w:w="2108" w:type="dxa"/>
                </w:tcPr>
                <w:p w14:paraId="67EB95D5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LIVRO</w:t>
                  </w:r>
                </w:p>
              </w:tc>
              <w:tc>
                <w:tcPr>
                  <w:tcW w:w="1465" w:type="dxa"/>
                </w:tcPr>
                <w:p w14:paraId="53DFFFB1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2011</w:t>
                  </w:r>
                </w:p>
              </w:tc>
            </w:tr>
            <w:tr w:rsidR="008B69A2" w14:paraId="4A96130A" w14:textId="77777777" w:rsidTr="00957E31">
              <w:tc>
                <w:tcPr>
                  <w:tcW w:w="6014" w:type="dxa"/>
                </w:tcPr>
                <w:p w14:paraId="4EE449AB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PROGRAMAÇÃO WEB (HTML E JAVASCRIPT)</w:t>
                  </w:r>
                </w:p>
              </w:tc>
              <w:tc>
                <w:tcPr>
                  <w:tcW w:w="2108" w:type="dxa"/>
                </w:tcPr>
                <w:p w14:paraId="26EAFFA3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 xml:space="preserve">UNINOVE           </w:t>
                  </w:r>
                </w:p>
              </w:tc>
              <w:tc>
                <w:tcPr>
                  <w:tcW w:w="1465" w:type="dxa"/>
                </w:tcPr>
                <w:p w14:paraId="205DD3E1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2011</w:t>
                  </w:r>
                </w:p>
              </w:tc>
            </w:tr>
            <w:tr w:rsidR="008B69A2" w14:paraId="39768FA9" w14:textId="77777777" w:rsidTr="00957E31">
              <w:tc>
                <w:tcPr>
                  <w:tcW w:w="6014" w:type="dxa"/>
                </w:tcPr>
                <w:p w14:paraId="7A65383A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 xml:space="preserve">LÓGICA DE PROGRAMAÇÃO COM C++               </w:t>
                  </w:r>
                </w:p>
              </w:tc>
              <w:tc>
                <w:tcPr>
                  <w:tcW w:w="2108" w:type="dxa"/>
                </w:tcPr>
                <w:p w14:paraId="182B01DC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 xml:space="preserve">UNINOVE           </w:t>
                  </w:r>
                </w:p>
              </w:tc>
              <w:tc>
                <w:tcPr>
                  <w:tcW w:w="1465" w:type="dxa"/>
                </w:tcPr>
                <w:p w14:paraId="44F300E8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2010</w:t>
                  </w:r>
                </w:p>
              </w:tc>
            </w:tr>
            <w:tr w:rsidR="008B69A2" w:rsidRPr="00037D78" w14:paraId="7FE780DD" w14:textId="77777777" w:rsidTr="00957E31">
              <w:tc>
                <w:tcPr>
                  <w:tcW w:w="6014" w:type="dxa"/>
                </w:tcPr>
                <w:p w14:paraId="147215E5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EXCEL VBA,ACCESS VBA, WORD VBA</w:t>
                  </w:r>
                </w:p>
              </w:tc>
              <w:tc>
                <w:tcPr>
                  <w:tcW w:w="2108" w:type="dxa"/>
                </w:tcPr>
                <w:p w14:paraId="77BEC150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  <w:t>LIVRO</w:t>
                  </w:r>
                </w:p>
              </w:tc>
              <w:tc>
                <w:tcPr>
                  <w:tcW w:w="1465" w:type="dxa"/>
                </w:tcPr>
                <w:p w14:paraId="6C0B1312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  <w:t>2010</w:t>
                  </w:r>
                </w:p>
              </w:tc>
            </w:tr>
            <w:tr w:rsidR="008B69A2" w:rsidRPr="00FC28C4" w14:paraId="2C659E6E" w14:textId="77777777" w:rsidTr="00957E31">
              <w:tc>
                <w:tcPr>
                  <w:tcW w:w="6014" w:type="dxa"/>
                </w:tcPr>
                <w:p w14:paraId="6F478AB4" w14:textId="77777777" w:rsidR="008B69A2" w:rsidRDefault="008B69A2" w:rsidP="008B69A2">
                  <w:pPr>
                    <w:pStyle w:val="Subseo"/>
                    <w:spacing w:line="360" w:lineRule="auto"/>
                    <w:ind w:left="378"/>
                    <w:rPr>
                      <w:rFonts w:ascii="Arial" w:hAnsi="Arial" w:cs="Arial"/>
                      <w:caps/>
                      <w:color w:val="DD8047" w:themeColor="accent2"/>
                      <w:spacing w:val="60"/>
                      <w:sz w:val="20"/>
                      <w:szCs w:val="20"/>
                    </w:rPr>
                  </w:pPr>
                </w:p>
                <w:p w14:paraId="26A1154D" w14:textId="77777777" w:rsidR="008B69A2" w:rsidRPr="00F86DD8" w:rsidRDefault="008B69A2" w:rsidP="008B69A2">
                  <w:pPr>
                    <w:pStyle w:val="Subseo"/>
                    <w:spacing w:line="360" w:lineRule="auto"/>
                    <w:ind w:left="378"/>
                    <w:rPr>
                      <w:rFonts w:ascii="Arial" w:hAnsi="Arial" w:cs="Arial"/>
                      <w:caps/>
                      <w:color w:val="DD8047" w:themeColor="accent2"/>
                      <w:spacing w:val="60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caps/>
                      <w:color w:val="DD8047" w:themeColor="accent2"/>
                      <w:spacing w:val="60"/>
                      <w:sz w:val="20"/>
                      <w:szCs w:val="20"/>
                    </w:rPr>
                    <w:t>WEB SITES</w:t>
                  </w:r>
                </w:p>
              </w:tc>
              <w:tc>
                <w:tcPr>
                  <w:tcW w:w="2108" w:type="dxa"/>
                </w:tcPr>
                <w:p w14:paraId="0CBAF2D5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</w:tcPr>
                <w:p w14:paraId="7B029045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</w:p>
              </w:tc>
            </w:tr>
            <w:tr w:rsidR="008B69A2" w:rsidRPr="00FC28C4" w14:paraId="3DE7ABB1" w14:textId="77777777" w:rsidTr="00957E31">
              <w:tc>
                <w:tcPr>
                  <w:tcW w:w="6014" w:type="dxa"/>
                </w:tcPr>
                <w:p w14:paraId="517BA313" w14:textId="77777777" w:rsidR="008B69A2" w:rsidRPr="00903E1B" w:rsidRDefault="008B69A2" w:rsidP="008B69A2">
                  <w:pPr>
                    <w:pStyle w:val="Subseo"/>
                    <w:spacing w:line="360" w:lineRule="aut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 xml:space="preserve">TIPO DE CURSO               </w:t>
                  </w:r>
                </w:p>
              </w:tc>
              <w:tc>
                <w:tcPr>
                  <w:tcW w:w="2108" w:type="dxa"/>
                </w:tcPr>
                <w:p w14:paraId="0F2BE3D3" w14:textId="77777777" w:rsidR="008B69A2" w:rsidRPr="00903E1B" w:rsidRDefault="008B69A2" w:rsidP="008B69A2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 xml:space="preserve">INSTIUIÇÃO        </w:t>
                  </w:r>
                </w:p>
              </w:tc>
              <w:tc>
                <w:tcPr>
                  <w:tcW w:w="1465" w:type="dxa"/>
                </w:tcPr>
                <w:p w14:paraId="21CFD9EA" w14:textId="77777777" w:rsidR="008B69A2" w:rsidRPr="00903E1B" w:rsidRDefault="008B69A2" w:rsidP="008B69A2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>ANO</w:t>
                  </w:r>
                </w:p>
              </w:tc>
            </w:tr>
            <w:tr w:rsidR="008B69A2" w:rsidRPr="00172636" w14:paraId="3155EF99" w14:textId="77777777" w:rsidTr="00957E31">
              <w:tc>
                <w:tcPr>
                  <w:tcW w:w="6014" w:type="dxa"/>
                </w:tcPr>
                <w:p w14:paraId="7BB27C4A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HTML 5  E CSS3</w:t>
                  </w:r>
                </w:p>
              </w:tc>
              <w:tc>
                <w:tcPr>
                  <w:tcW w:w="2108" w:type="dxa"/>
                </w:tcPr>
                <w:p w14:paraId="09571EAB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w3schools.com</w:t>
                  </w:r>
                </w:p>
              </w:tc>
              <w:tc>
                <w:tcPr>
                  <w:tcW w:w="1465" w:type="dxa"/>
                </w:tcPr>
                <w:p w14:paraId="6E403C4B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  <w:lang w:val="en-US"/>
                    </w:rPr>
                    <w:t>2012</w:t>
                  </w:r>
                </w:p>
              </w:tc>
            </w:tr>
            <w:tr w:rsidR="008B69A2" w:rsidRPr="00172636" w14:paraId="538EAC7C" w14:textId="77777777" w:rsidTr="00957E31">
              <w:tc>
                <w:tcPr>
                  <w:tcW w:w="6014" w:type="dxa"/>
                </w:tcPr>
                <w:p w14:paraId="48D59F37" w14:textId="77777777" w:rsidR="008B69A2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HTML AVANÇADO</w:t>
                  </w:r>
                </w:p>
                <w:p w14:paraId="4649EAA1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08" w:type="dxa"/>
                </w:tcPr>
                <w:p w14:paraId="1CBB00AD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FUNDAÇÃO BRADESCO</w:t>
                  </w:r>
                </w:p>
              </w:tc>
              <w:tc>
                <w:tcPr>
                  <w:tcW w:w="1465" w:type="dxa"/>
                </w:tcPr>
                <w:p w14:paraId="4D15ACB0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2010</w:t>
                  </w:r>
                </w:p>
              </w:tc>
            </w:tr>
            <w:tr w:rsidR="008B69A2" w:rsidRPr="00172636" w14:paraId="51717568" w14:textId="77777777" w:rsidTr="00957E31">
              <w:tc>
                <w:tcPr>
                  <w:tcW w:w="6014" w:type="dxa"/>
                </w:tcPr>
                <w:p w14:paraId="237BF501" w14:textId="77777777" w:rsidR="008B69A2" w:rsidRPr="00F86DD8" w:rsidRDefault="008B69A2" w:rsidP="008B69A2">
                  <w:pPr>
                    <w:pStyle w:val="Subseo"/>
                    <w:spacing w:line="360" w:lineRule="auto"/>
                    <w:ind w:left="378"/>
                    <w:rPr>
                      <w:rFonts w:ascii="Arial" w:hAnsi="Arial" w:cs="Arial"/>
                      <w:caps/>
                      <w:color w:val="DD8047" w:themeColor="accent2"/>
                      <w:spacing w:val="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aps/>
                      <w:color w:val="DD8047" w:themeColor="accent2"/>
                      <w:spacing w:val="60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2108" w:type="dxa"/>
                </w:tcPr>
                <w:p w14:paraId="6572E6AD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</w:tcPr>
                <w:p w14:paraId="04086759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</w:p>
              </w:tc>
            </w:tr>
            <w:tr w:rsidR="008B69A2" w:rsidRPr="00172636" w14:paraId="625AAFA5" w14:textId="77777777" w:rsidTr="00957E31">
              <w:tc>
                <w:tcPr>
                  <w:tcW w:w="6014" w:type="dxa"/>
                </w:tcPr>
                <w:p w14:paraId="08B1F9D7" w14:textId="77777777" w:rsidR="008B69A2" w:rsidRPr="00903E1B" w:rsidRDefault="008B69A2" w:rsidP="008B69A2">
                  <w:pPr>
                    <w:pStyle w:val="Subseo"/>
                    <w:spacing w:line="360" w:lineRule="aut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 xml:space="preserve">TIPO DE CURSO               </w:t>
                  </w:r>
                </w:p>
              </w:tc>
              <w:tc>
                <w:tcPr>
                  <w:tcW w:w="2108" w:type="dxa"/>
                </w:tcPr>
                <w:p w14:paraId="2ECA6587" w14:textId="77777777" w:rsidR="008B69A2" w:rsidRPr="00903E1B" w:rsidRDefault="008B69A2" w:rsidP="008B69A2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 xml:space="preserve">INSTIUIÇÃO        </w:t>
                  </w:r>
                </w:p>
              </w:tc>
              <w:tc>
                <w:tcPr>
                  <w:tcW w:w="1465" w:type="dxa"/>
                </w:tcPr>
                <w:p w14:paraId="25A5BD44" w14:textId="77777777" w:rsidR="008B69A2" w:rsidRPr="00903E1B" w:rsidRDefault="008B69A2" w:rsidP="008B69A2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>ANO</w:t>
                  </w:r>
                </w:p>
              </w:tc>
            </w:tr>
            <w:tr w:rsidR="008B69A2" w:rsidRPr="00172636" w14:paraId="50D210FD" w14:textId="77777777" w:rsidTr="00957E31">
              <w:tc>
                <w:tcPr>
                  <w:tcW w:w="6014" w:type="dxa"/>
                </w:tcPr>
                <w:p w14:paraId="4C1133E4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SQL SERVER 2008</w:t>
                  </w:r>
                </w:p>
              </w:tc>
              <w:tc>
                <w:tcPr>
                  <w:tcW w:w="2108" w:type="dxa"/>
                </w:tcPr>
                <w:p w14:paraId="4B00A1B2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HEAD FIRST SQL SERVER</w:t>
                  </w:r>
                </w:p>
              </w:tc>
              <w:tc>
                <w:tcPr>
                  <w:tcW w:w="1465" w:type="dxa"/>
                </w:tcPr>
                <w:p w14:paraId="72480AC5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2012</w:t>
                  </w:r>
                </w:p>
              </w:tc>
            </w:tr>
            <w:tr w:rsidR="008B69A2" w:rsidRPr="00172636" w14:paraId="1F36D632" w14:textId="77777777" w:rsidTr="00957E31">
              <w:tc>
                <w:tcPr>
                  <w:tcW w:w="6014" w:type="dxa"/>
                </w:tcPr>
                <w:p w14:paraId="25E2A9A1" w14:textId="77777777" w:rsidR="008B69A2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SQL E BANCO DE DADOS ORACLE</w:t>
                  </w:r>
                </w:p>
                <w:p w14:paraId="039258AA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08" w:type="dxa"/>
                </w:tcPr>
                <w:p w14:paraId="206016B3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 xml:space="preserve">UNINOVE           </w:t>
                  </w:r>
                </w:p>
              </w:tc>
              <w:tc>
                <w:tcPr>
                  <w:tcW w:w="1465" w:type="dxa"/>
                </w:tcPr>
                <w:p w14:paraId="2153998F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2011</w:t>
                  </w:r>
                </w:p>
              </w:tc>
            </w:tr>
            <w:tr w:rsidR="008B69A2" w:rsidRPr="00172636" w14:paraId="55E9CD24" w14:textId="77777777" w:rsidTr="00957E31">
              <w:tc>
                <w:tcPr>
                  <w:tcW w:w="6014" w:type="dxa"/>
                </w:tcPr>
                <w:p w14:paraId="15C40E70" w14:textId="77777777" w:rsidR="008B69A2" w:rsidRPr="00F86DD8" w:rsidRDefault="008B69A2" w:rsidP="008B69A2">
                  <w:pPr>
                    <w:pStyle w:val="Subseo"/>
                    <w:spacing w:line="360" w:lineRule="auto"/>
                    <w:ind w:left="378"/>
                    <w:rPr>
                      <w:rFonts w:ascii="Arial" w:hAnsi="Arial" w:cs="Arial"/>
                      <w:caps/>
                      <w:color w:val="DD8047" w:themeColor="accent2"/>
                      <w:spacing w:val="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aps/>
                      <w:color w:val="DD8047" w:themeColor="accent2"/>
                      <w:spacing w:val="60"/>
                      <w:sz w:val="20"/>
                      <w:szCs w:val="20"/>
                    </w:rPr>
                    <w:t>MICROSOFT OFFICE</w:t>
                  </w:r>
                </w:p>
              </w:tc>
              <w:tc>
                <w:tcPr>
                  <w:tcW w:w="2108" w:type="dxa"/>
                </w:tcPr>
                <w:p w14:paraId="1D6AA319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</w:tcPr>
                <w:p w14:paraId="1EFFC9B4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</w:p>
              </w:tc>
            </w:tr>
            <w:tr w:rsidR="008B69A2" w:rsidRPr="00172636" w14:paraId="32211141" w14:textId="77777777" w:rsidTr="00957E31">
              <w:tc>
                <w:tcPr>
                  <w:tcW w:w="6014" w:type="dxa"/>
                </w:tcPr>
                <w:p w14:paraId="056FB440" w14:textId="77777777" w:rsidR="008B69A2" w:rsidRPr="00903E1B" w:rsidRDefault="008B69A2" w:rsidP="008B69A2">
                  <w:pPr>
                    <w:pStyle w:val="Subseo"/>
                    <w:spacing w:line="360" w:lineRule="aut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 xml:space="preserve">TIPO DE CURSO               </w:t>
                  </w:r>
                </w:p>
              </w:tc>
              <w:tc>
                <w:tcPr>
                  <w:tcW w:w="2108" w:type="dxa"/>
                </w:tcPr>
                <w:p w14:paraId="2962AA62" w14:textId="77777777" w:rsidR="008B69A2" w:rsidRPr="00903E1B" w:rsidRDefault="008B69A2" w:rsidP="008B69A2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 xml:space="preserve">INSTIUIÇÃO        </w:t>
                  </w:r>
                </w:p>
              </w:tc>
              <w:tc>
                <w:tcPr>
                  <w:tcW w:w="1465" w:type="dxa"/>
                </w:tcPr>
                <w:p w14:paraId="492F2EBE" w14:textId="77777777" w:rsidR="008B69A2" w:rsidRPr="00903E1B" w:rsidRDefault="008B69A2" w:rsidP="008B69A2">
                  <w:pPr>
                    <w:pStyle w:val="Subseo"/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</w:pPr>
                  <w:r w:rsidRPr="00903E1B">
                    <w:rPr>
                      <w:b w:val="0"/>
                      <w:color w:val="A6A6A6" w:themeColor="background1" w:themeShade="A6"/>
                      <w:spacing w:val="0"/>
                      <w:sz w:val="18"/>
                      <w:szCs w:val="18"/>
                    </w:rPr>
                    <w:t>ANO</w:t>
                  </w:r>
                </w:p>
              </w:tc>
            </w:tr>
            <w:tr w:rsidR="008B69A2" w:rsidRPr="00172636" w14:paraId="005BAF75" w14:textId="77777777" w:rsidTr="00957E31">
              <w:tc>
                <w:tcPr>
                  <w:tcW w:w="6014" w:type="dxa"/>
                </w:tcPr>
                <w:p w14:paraId="399FC979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CRIAÇÃO DE DASHBOARDS EXCEL</w:t>
                  </w:r>
                </w:p>
              </w:tc>
              <w:tc>
                <w:tcPr>
                  <w:tcW w:w="2108" w:type="dxa"/>
                </w:tcPr>
                <w:p w14:paraId="4200FF26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 xml:space="preserve">GREEN </w:t>
                  </w:r>
                </w:p>
              </w:tc>
              <w:tc>
                <w:tcPr>
                  <w:tcW w:w="1465" w:type="dxa"/>
                </w:tcPr>
                <w:p w14:paraId="3B4926A1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2013</w:t>
                  </w:r>
                </w:p>
              </w:tc>
            </w:tr>
            <w:tr w:rsidR="008B69A2" w:rsidRPr="00172636" w14:paraId="56ED3FF0" w14:textId="77777777" w:rsidTr="00957E31">
              <w:tc>
                <w:tcPr>
                  <w:tcW w:w="6014" w:type="dxa"/>
                </w:tcPr>
                <w:p w14:paraId="5866BB1F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EXCEL BÁSICO AO AVANÇADO</w:t>
                  </w:r>
                </w:p>
              </w:tc>
              <w:tc>
                <w:tcPr>
                  <w:tcW w:w="2108" w:type="dxa"/>
                </w:tcPr>
                <w:p w14:paraId="78258720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FUNDAÇÃO BRADESCO</w:t>
                  </w:r>
                </w:p>
              </w:tc>
              <w:tc>
                <w:tcPr>
                  <w:tcW w:w="1465" w:type="dxa"/>
                </w:tcPr>
                <w:p w14:paraId="52BDD04F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2010</w:t>
                  </w:r>
                </w:p>
              </w:tc>
            </w:tr>
            <w:tr w:rsidR="008B69A2" w:rsidRPr="00172636" w14:paraId="1E36CA6A" w14:textId="77777777" w:rsidTr="00957E31">
              <w:tc>
                <w:tcPr>
                  <w:tcW w:w="6014" w:type="dxa"/>
                </w:tcPr>
                <w:p w14:paraId="66BAC0D6" w14:textId="77777777" w:rsidR="008B69A2" w:rsidRPr="0042730D" w:rsidRDefault="008B69A2" w:rsidP="008B69A2">
                  <w:pPr>
                    <w:pStyle w:val="Subseo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730D">
                    <w:rPr>
                      <w:rFonts w:ascii="Arial" w:hAnsi="Arial" w:cs="Arial"/>
                      <w:sz w:val="20"/>
                      <w:szCs w:val="20"/>
                    </w:rPr>
                    <w:t>ACCESS BÁSICO AO AVANÇADO</w:t>
                  </w:r>
                </w:p>
              </w:tc>
              <w:tc>
                <w:tcPr>
                  <w:tcW w:w="2108" w:type="dxa"/>
                </w:tcPr>
                <w:p w14:paraId="2584CC1A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FUNDAÇÃO B</w:t>
                  </w: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RADESCO</w:t>
                  </w:r>
                </w:p>
              </w:tc>
              <w:tc>
                <w:tcPr>
                  <w:tcW w:w="1465" w:type="dxa"/>
                </w:tcPr>
                <w:p w14:paraId="7296CCAC" w14:textId="77777777" w:rsidR="008B69A2" w:rsidRPr="00037D78" w:rsidRDefault="008B69A2" w:rsidP="008B69A2">
                  <w:pPr>
                    <w:pStyle w:val="Subseo"/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</w:pPr>
                  <w:r w:rsidRPr="00037D78">
                    <w:rPr>
                      <w:b w:val="0"/>
                      <w:color w:val="auto"/>
                      <w:spacing w:val="0"/>
                      <w:sz w:val="18"/>
                      <w:szCs w:val="18"/>
                    </w:rPr>
                    <w:t>2010</w:t>
                  </w:r>
                </w:p>
              </w:tc>
            </w:tr>
          </w:tbl>
          <w:p w14:paraId="36FFF596" w14:textId="77777777" w:rsidR="00045E1E" w:rsidRPr="00172636" w:rsidRDefault="00045E1E" w:rsidP="00054B3D">
            <w:pPr>
              <w:pStyle w:val="Subseo"/>
              <w:rPr>
                <w:b w:val="0"/>
                <w:color w:val="auto"/>
                <w:spacing w:val="0"/>
                <w:sz w:val="23"/>
              </w:rPr>
            </w:pPr>
          </w:p>
          <w:p w14:paraId="147D545C" w14:textId="77777777" w:rsidR="00FD21EF" w:rsidRDefault="00FD21EF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271A113C" w14:textId="77777777" w:rsidR="00FD21EF" w:rsidRDefault="00FD21EF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2E13ED09" w14:textId="77777777" w:rsidR="00FD21EF" w:rsidRDefault="00FD21EF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4D793BA0" w14:textId="77777777" w:rsidR="00FD21EF" w:rsidRDefault="00FD21EF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3EF13C4C" w14:textId="77777777" w:rsidR="00FD21EF" w:rsidRDefault="00FD21EF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47A2FAEA" w14:textId="77777777" w:rsidR="008B69A2" w:rsidRDefault="008B69A2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5280AB8A" w14:textId="77777777" w:rsidR="008B69A2" w:rsidRDefault="008B69A2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2D41A061" w14:textId="77777777" w:rsidR="008B69A2" w:rsidRDefault="008B69A2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49B27B82" w14:textId="77777777" w:rsidR="008B69A2" w:rsidRDefault="008B69A2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5F3914FF" w14:textId="12D3053B" w:rsidR="00F86DD8" w:rsidRDefault="00F86DD8">
            <w:pPr>
              <w:pStyle w:val="Subseo"/>
              <w:rPr>
                <w:caps/>
                <w:color w:val="DD8047" w:themeColor="accent2"/>
                <w:spacing w:val="60"/>
              </w:rPr>
            </w:pPr>
            <w:r w:rsidRPr="00F86DD8">
              <w:rPr>
                <w:caps/>
                <w:color w:val="DD8047" w:themeColor="accent2"/>
                <w:spacing w:val="60"/>
              </w:rPr>
              <w:t>HISTÓRICO_PROFISSIONAL</w:t>
            </w:r>
          </w:p>
          <w:p w14:paraId="447C728A" w14:textId="44C929E2" w:rsidR="00E303D1" w:rsidRDefault="00E303D1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19191C22" w14:textId="39569EB6" w:rsidR="00654A6D" w:rsidRPr="00E237B8" w:rsidRDefault="00E237B8" w:rsidP="00654A6D">
            <w:pPr>
              <w:pStyle w:val="Subseo"/>
              <w:ind w:left="487" w:hanging="142"/>
              <w:rPr>
                <w:color w:val="auto"/>
                <w:spacing w:val="0"/>
                <w:sz w:val="23"/>
              </w:rPr>
            </w:pPr>
            <w:r w:rsidRPr="00E237B8">
              <w:rPr>
                <w:b w:val="0"/>
                <w:color w:val="auto"/>
                <w:spacing w:val="0"/>
                <w:sz w:val="23"/>
              </w:rPr>
              <w:t>LIDER TÉCNICO</w:t>
            </w:r>
            <w:r w:rsidRPr="00E237B8">
              <w:rPr>
                <w:b w:val="0"/>
              </w:rPr>
              <w:t xml:space="preserve"> </w:t>
            </w:r>
            <w:r w:rsidR="00654A6D" w:rsidRPr="00E237B8">
              <w:rPr>
                <w:b w:val="0"/>
              </w:rPr>
              <w:t xml:space="preserve">| </w:t>
            </w:r>
            <w:sdt>
              <w:sdtPr>
                <w:id w:val="-918715239"/>
                <w:placeholder>
                  <w:docPart w:val="9364B5106ADC45788CBDB59417839F63"/>
                </w:placeholder>
              </w:sdtPr>
              <w:sdtContent>
                <w:r w:rsidR="00654A6D" w:rsidRPr="00E237B8">
                  <w:t xml:space="preserve"> </w:t>
                </w:r>
                <w:r w:rsidR="00FE2836" w:rsidRPr="00E237B8">
                  <w:t>Planetun</w:t>
                </w:r>
                <w:r w:rsidR="00654A6D" w:rsidRPr="00E237B8">
                  <w:t xml:space="preserve"> </w:t>
                </w:r>
              </w:sdtContent>
            </w:sdt>
          </w:p>
          <w:p w14:paraId="73590217" w14:textId="158DEAC1" w:rsidR="00654A6D" w:rsidRPr="0031033C" w:rsidRDefault="00654A6D" w:rsidP="00654A6D">
            <w:pPr>
              <w:ind w:left="487"/>
            </w:pPr>
            <w:r w:rsidRPr="0031033C">
              <w:t>0</w:t>
            </w:r>
            <w:r w:rsidR="003C3912">
              <w:t>2</w:t>
            </w:r>
            <w:r w:rsidRPr="0031033C">
              <w:t>/202</w:t>
            </w:r>
            <w:r>
              <w:t>2</w:t>
            </w:r>
            <w:r w:rsidRPr="0031033C">
              <w:t xml:space="preserve"> – </w:t>
            </w:r>
            <w:r w:rsidR="00E237B8">
              <w:t>ATUAL</w:t>
            </w:r>
            <w:r w:rsidRPr="0031033C">
              <w:t>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654A6D" w:rsidRPr="00237DE1" w14:paraId="08815140" w14:textId="77777777" w:rsidTr="000746DE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F3268" w14:textId="0EE8F95F" w:rsidR="00654A6D" w:rsidRPr="00654A6D" w:rsidRDefault="00FE2836" w:rsidP="00654A6D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Manutenção do sistema com angular 12 e dotnet core 3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2CA6BD91" w14:textId="1AB37074" w:rsidR="00FE2836" w:rsidRDefault="00FE2836" w:rsidP="00654A6D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Criação de consumers e producers de filas no rabbit mq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03D8F9C1" w14:textId="7015E9CA" w:rsidR="00FE2836" w:rsidRDefault="00FE2836" w:rsidP="00654A6D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Criação do ci/cd com devops.</w:t>
                  </w:r>
                </w:p>
                <w:p w14:paraId="6DA9B898" w14:textId="13B6CBB8" w:rsidR="00FE2836" w:rsidRPr="00FE2836" w:rsidRDefault="00FE2836" w:rsidP="00FE2836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Levantamento de requisitos para melhorias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5C1F84A8" w14:textId="66B20385" w:rsidR="00FE2836" w:rsidRPr="00FE2836" w:rsidRDefault="00FE2836" w:rsidP="00FE2836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Integração com sistemas de outras seguradoras via rest ou soap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6FCE66BB" w14:textId="563DEF90" w:rsidR="00FE2836" w:rsidRPr="00E237B8" w:rsidRDefault="00FE2836" w:rsidP="00FE2836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Migração dos serviços onpremise para a nuvem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2F3E4F08" w14:textId="211C56E2" w:rsidR="00E237B8" w:rsidRPr="00E237B8" w:rsidRDefault="00E237B8" w:rsidP="00FE2836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Arquitetura de sistemas web</w:t>
                  </w:r>
                  <w:r w:rsidR="00D91F51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1911A5C2" w14:textId="573DE156" w:rsidR="00E237B8" w:rsidRPr="00E237B8" w:rsidRDefault="00E237B8" w:rsidP="00FE2836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Levantamento e documentação de fluxos de dados</w:t>
                  </w:r>
                  <w:r w:rsidR="00D91F51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63993B35" w14:textId="7BFA73C9" w:rsidR="00E237B8" w:rsidRPr="00654A6D" w:rsidRDefault="00E237B8" w:rsidP="00FE2836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Melhoria continua de tecnologias web e mobile</w:t>
                  </w:r>
                  <w:r w:rsidR="00D91F51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</w:tbl>
          <w:p w14:paraId="223BA6CC" w14:textId="77777777" w:rsidR="00E303D1" w:rsidRDefault="00E303D1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3FEFE5A4" w14:textId="7EE2E2E1" w:rsidR="00F86994" w:rsidRDefault="00F86994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47F080A8" w14:textId="67A5964C" w:rsidR="00A627B5" w:rsidRPr="00F86994" w:rsidRDefault="00A627B5" w:rsidP="00A627B5">
            <w:pPr>
              <w:pStyle w:val="Subseo"/>
              <w:ind w:left="487" w:hanging="142"/>
              <w:rPr>
                <w:color w:val="auto"/>
                <w:spacing w:val="0"/>
                <w:sz w:val="23"/>
              </w:rPr>
            </w:pPr>
            <w:r w:rsidRPr="00F86994">
              <w:rPr>
                <w:b w:val="0"/>
                <w:color w:val="auto"/>
                <w:spacing w:val="0"/>
                <w:sz w:val="23"/>
              </w:rPr>
              <w:t xml:space="preserve">DESENVOLVEDOR.NET CORE </w:t>
            </w:r>
            <w:r>
              <w:rPr>
                <w:b w:val="0"/>
                <w:color w:val="auto"/>
                <w:spacing w:val="0"/>
                <w:sz w:val="23"/>
              </w:rPr>
              <w:t xml:space="preserve">FULLSTACK </w:t>
            </w:r>
            <w:r w:rsidRPr="00F86994">
              <w:rPr>
                <w:b w:val="0"/>
                <w:color w:val="auto"/>
                <w:spacing w:val="0"/>
                <w:sz w:val="23"/>
              </w:rPr>
              <w:t xml:space="preserve">SENIOR </w:t>
            </w:r>
            <w:r w:rsidRPr="00F86994">
              <w:rPr>
                <w:b w:val="0"/>
              </w:rPr>
              <w:t xml:space="preserve">| </w:t>
            </w:r>
            <w:sdt>
              <w:sdtPr>
                <w:id w:val="-1199244324"/>
                <w:placeholder>
                  <w:docPart w:val="EB1E591C59BE4AB7917BFD6048C5797A"/>
                </w:placeholder>
              </w:sdtPr>
              <w:sdtContent>
                <w:r>
                  <w:t>AIRLIQUIDE</w:t>
                </w:r>
              </w:sdtContent>
            </w:sdt>
          </w:p>
          <w:p w14:paraId="70847E07" w14:textId="329337D0" w:rsidR="00A627B5" w:rsidRDefault="00745CE5" w:rsidP="00A627B5">
            <w:pPr>
              <w:ind w:left="487"/>
            </w:pPr>
            <w:r>
              <w:t>10</w:t>
            </w:r>
            <w:r w:rsidR="00A627B5">
              <w:t xml:space="preserve">/2020 – </w:t>
            </w:r>
            <w:r>
              <w:t>12</w:t>
            </w:r>
            <w:r w:rsidR="00A627B5">
              <w:t>/2021.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A627B5" w:rsidRPr="00237DE1" w14:paraId="2AC21E08" w14:textId="77777777" w:rsidTr="00416DD4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3B9F2" w14:textId="5238D42A" w:rsidR="00A627B5" w:rsidRDefault="00A627B5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microserviços com .net core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1E5A9421" w14:textId="693029B2" w:rsidR="00A627B5" w:rsidRDefault="00A627B5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apis com dotnet core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25AA2857" w14:textId="77BC74B7" w:rsidR="00A627B5" w:rsidRDefault="00A627B5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app mobile com react native e ionic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33B7607B" w14:textId="13D695A2" w:rsidR="00A627B5" w:rsidRDefault="00A627B5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dashboard com react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5AD4D314" w14:textId="2A3712CA" w:rsidR="00A627B5" w:rsidRDefault="00A627B5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dashboard com angular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6881E05E" w14:textId="1DD885EF" w:rsidR="00A627B5" w:rsidRDefault="00A627B5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Arquitetura de segurança com azure b2c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3E5BB990" w14:textId="34DAAD20" w:rsidR="00A627B5" w:rsidRDefault="00A627B5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Arquitetura para nuvem com azure.</w:t>
                  </w:r>
                </w:p>
                <w:p w14:paraId="64E43A11" w14:textId="44308236" w:rsidR="003C3912" w:rsidRPr="003C3912" w:rsidRDefault="003C3912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Criação de microserviços com .net core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2E17E034" w14:textId="14002670" w:rsidR="003C3912" w:rsidRPr="003C3912" w:rsidRDefault="003C3912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Criação de apis com dotnet core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208D2DCF" w14:textId="64CF61D7" w:rsidR="003C3912" w:rsidRPr="003C3912" w:rsidRDefault="003C3912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Criação de filas utilizando o rabbitmq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226860CA" w14:textId="02E95611" w:rsidR="003C3912" w:rsidRPr="003C3912" w:rsidRDefault="003C3912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Docker para rodar aplicações locais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62135342" w14:textId="4C977F4D" w:rsidR="003C3912" w:rsidRPr="003C3912" w:rsidRDefault="003C3912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Migração de arquitetura legada para nuvem(Azure)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38F9D836" w14:textId="6AFB7E7F" w:rsidR="003C3912" w:rsidRPr="003C3912" w:rsidRDefault="003C3912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Criação de function, filas e storages com azure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3A9F4113" w14:textId="4D30B098" w:rsidR="003C3912" w:rsidRPr="003C3912" w:rsidRDefault="003C3912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Migração do front end de mvc para angular 10 com angular material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2C6145DE" w14:textId="5FF384C5" w:rsidR="003C3912" w:rsidRPr="00F86994" w:rsidRDefault="003C3912" w:rsidP="00A627B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lastRenderedPageBreak/>
                    <w:t>Criação e conclusão do projeto Portal dos Sócios</w:t>
                  </w:r>
                  <w:r w:rsidR="00D91F51">
                    <w:rPr>
                      <w:rFonts w:ascii="Roboto" w:hAnsi="Robot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</w:tc>
            </w:tr>
          </w:tbl>
          <w:p w14:paraId="2180AB8F" w14:textId="77777777" w:rsidR="00A627B5" w:rsidRDefault="00A627B5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7C67A633" w14:textId="27D4C585" w:rsidR="00F86994" w:rsidRPr="00F86994" w:rsidRDefault="00F86994" w:rsidP="00F86994">
            <w:pPr>
              <w:pStyle w:val="Subseo"/>
              <w:ind w:left="487" w:hanging="142"/>
              <w:rPr>
                <w:color w:val="auto"/>
                <w:spacing w:val="0"/>
                <w:sz w:val="23"/>
              </w:rPr>
            </w:pPr>
            <w:r w:rsidRPr="00F86994">
              <w:rPr>
                <w:b w:val="0"/>
                <w:color w:val="auto"/>
                <w:spacing w:val="0"/>
                <w:sz w:val="23"/>
              </w:rPr>
              <w:t xml:space="preserve">DESENVOLVEDOR.NET CORE SENIOR </w:t>
            </w:r>
            <w:r w:rsidRPr="00F86994">
              <w:rPr>
                <w:b w:val="0"/>
              </w:rPr>
              <w:t xml:space="preserve">| </w:t>
            </w:r>
            <w:sdt>
              <w:sdtPr>
                <w:id w:val="233519800"/>
                <w:placeholder>
                  <w:docPart w:val="86FF19F9C8CB4B2F80D91E5804C0612E"/>
                </w:placeholder>
              </w:sdtPr>
              <w:sdtContent>
                <w:r>
                  <w:t>MICROSOFT(B3)</w:t>
                </w:r>
              </w:sdtContent>
            </w:sdt>
          </w:p>
          <w:p w14:paraId="2F5FFCFF" w14:textId="67F9BDA7" w:rsidR="00F86994" w:rsidRDefault="00F86994" w:rsidP="00F86994">
            <w:pPr>
              <w:ind w:left="487"/>
            </w:pPr>
            <w:r>
              <w:t>0</w:t>
            </w:r>
            <w:r w:rsidR="00027F64">
              <w:t>4</w:t>
            </w:r>
            <w:r>
              <w:t>/2020 – 09/2020.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F86994" w:rsidRPr="00237DE1" w14:paraId="6444CE4E" w14:textId="77777777" w:rsidTr="00DF7488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DF31B" w14:textId="1C395355" w:rsidR="00F86994" w:rsidRDefault="00F86994" w:rsidP="00F8699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microserviços com .net core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3145F7EB" w14:textId="41D1797C" w:rsidR="00584B61" w:rsidRPr="00F86994" w:rsidRDefault="00584B61" w:rsidP="00F8699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Projeto com prazo determinado de 6 meses</w:t>
                  </w:r>
                  <w:r w:rsidR="00107F77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para criação do novo CEI da bolsa de valores.</w:t>
                  </w:r>
                </w:p>
              </w:tc>
            </w:tr>
          </w:tbl>
          <w:p w14:paraId="2BE7749F" w14:textId="77777777" w:rsidR="00BF7577" w:rsidRDefault="00BF7577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6971C682" w14:textId="4A8C1420" w:rsidR="0019298B" w:rsidRPr="00C5403A" w:rsidRDefault="0019298B" w:rsidP="0019298B">
            <w:pPr>
              <w:pStyle w:val="Subseo"/>
              <w:ind w:left="487" w:hanging="142"/>
              <w:rPr>
                <w:color w:val="auto"/>
                <w:spacing w:val="0"/>
                <w:sz w:val="23"/>
                <w:lang w:val="en-US"/>
              </w:rPr>
            </w:pPr>
            <w:r w:rsidRPr="00C5403A">
              <w:rPr>
                <w:b w:val="0"/>
                <w:color w:val="auto"/>
                <w:spacing w:val="0"/>
                <w:sz w:val="23"/>
                <w:lang w:val="en-US"/>
              </w:rPr>
              <w:t>DESENVOLVEDOR.NET SENIOR BACK</w:t>
            </w:r>
            <w:r w:rsidRPr="00C5403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5403A">
              <w:rPr>
                <w:b w:val="0"/>
                <w:color w:val="auto"/>
                <w:spacing w:val="0"/>
                <w:sz w:val="23"/>
                <w:lang w:val="en-US"/>
              </w:rPr>
              <w:t>END_FULL STACK</w:t>
            </w:r>
            <w:r w:rsidR="00957E31">
              <w:rPr>
                <w:b w:val="0"/>
                <w:color w:val="auto"/>
                <w:spacing w:val="0"/>
                <w:sz w:val="23"/>
                <w:lang w:val="en-US"/>
              </w:rPr>
              <w:t xml:space="preserve"> COM CLOUD</w:t>
            </w:r>
            <w:r w:rsidRPr="00C5403A">
              <w:rPr>
                <w:b w:val="0"/>
                <w:lang w:val="en-US"/>
              </w:rPr>
              <w:t xml:space="preserve"> | </w:t>
            </w:r>
            <w:sdt>
              <w:sdtPr>
                <w:id w:val="-1707252491"/>
                <w:placeholder>
                  <w:docPart w:val="3654497A1BBF413CBBE995F67F5F8BDB"/>
                </w:placeholder>
              </w:sdtPr>
              <w:sdtContent>
                <w:r w:rsidR="00C764F1">
                  <w:rPr>
                    <w:lang w:val="en-US"/>
                  </w:rPr>
                  <w:t>TIVIT</w:t>
                </w:r>
              </w:sdtContent>
            </w:sdt>
          </w:p>
          <w:p w14:paraId="4CD965C2" w14:textId="078F125D" w:rsidR="0019298B" w:rsidRDefault="0019298B" w:rsidP="0019298B">
            <w:pPr>
              <w:ind w:left="487"/>
            </w:pPr>
            <w:r>
              <w:t xml:space="preserve">09/2018 – </w:t>
            </w:r>
            <w:r w:rsidR="001262C4">
              <w:t>0</w:t>
            </w:r>
            <w:r w:rsidR="003C089E">
              <w:t>4</w:t>
            </w:r>
            <w:r w:rsidR="001262C4">
              <w:t>/2020</w:t>
            </w:r>
            <w:r>
              <w:t>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19298B" w:rsidRPr="00237DE1" w14:paraId="47356A6C" w14:textId="77777777" w:rsidTr="00611123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198F8" w14:textId="5E3EAE95" w:rsidR="0019298B" w:rsidRDefault="0019298B" w:rsidP="0019298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Manutenção de sistemas em Asp net Web forms com Sql Server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62F64599" w14:textId="25BC67A4" w:rsidR="0019298B" w:rsidRDefault="007A2EA2" w:rsidP="0019298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Manutenção e </w:t>
                  </w:r>
                  <w:r w:rsidR="0019298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azure functions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77AD73AA" w14:textId="160F673D" w:rsidR="0076170E" w:rsidRDefault="0076170E" w:rsidP="0019298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e manutenção de aplicação web com react usando redux.</w:t>
                  </w:r>
                </w:p>
                <w:p w14:paraId="1CD8E0D1" w14:textId="67F84961" w:rsidR="0019298B" w:rsidRPr="00237DE1" w:rsidRDefault="007A2EA2" w:rsidP="0019298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Manutenção e </w:t>
                  </w:r>
                  <w:r w:rsidR="0019298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api’s com ASP NET WEB API standard e .net core</w:t>
                  </w:r>
                  <w:r w:rsidR="00F6570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no Azure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19298B" w:rsidRPr="00237DE1" w14:paraId="31E4EC6C" w14:textId="77777777" w:rsidTr="00611123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0896C" w14:textId="3B23ED3F" w:rsidR="0019298B" w:rsidRPr="00237DE1" w:rsidRDefault="0019298B" w:rsidP="0019298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Migração de angular js para Angular 6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19298B" w:rsidRPr="00237DE1" w14:paraId="0607FC18" w14:textId="77777777" w:rsidTr="00611123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EAC33" w14:textId="0B431309" w:rsidR="0019298B" w:rsidRPr="0019298B" w:rsidRDefault="0019298B" w:rsidP="0019298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Criação de blobstorage no </w:t>
                  </w:r>
                  <w:r w:rsidR="00F6570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zure.</w:t>
                  </w:r>
                </w:p>
                <w:p w14:paraId="6C30C58B" w14:textId="6B06CCCC" w:rsidR="0019298B" w:rsidRDefault="0019298B" w:rsidP="0019298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Manutenção de sistemas com angular </w:t>
                  </w:r>
                  <w:r w:rsidR="00233979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6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47422CE0" w14:textId="77FA2E85" w:rsidR="007A2EA2" w:rsidRDefault="007A2EA2" w:rsidP="007A2EA2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Manutenção de App com Ionic V3.</w:t>
                  </w:r>
                </w:p>
                <w:p w14:paraId="0FEC9561" w14:textId="77777777" w:rsidR="007A2EA2" w:rsidRDefault="007A2EA2" w:rsidP="007A2EA2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Manutenção de Stored Procedures com Sql Server.</w:t>
                  </w:r>
                </w:p>
                <w:p w14:paraId="0330E684" w14:textId="7672470B" w:rsidR="007A2EA2" w:rsidRPr="007A2EA2" w:rsidRDefault="007A2EA2" w:rsidP="007A2EA2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Manutenção de ap</w:t>
                  </w:r>
                  <w:r w:rsidR="0003316C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li</w:t>
                  </w:r>
                  <w:r w:rsidR="00C00D0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ação com wcf para </w:t>
                  </w:r>
                  <w:r w:rsidR="0003316C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integração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com SAP.</w:t>
                  </w:r>
                </w:p>
              </w:tc>
            </w:tr>
          </w:tbl>
          <w:p w14:paraId="7B5EE9A7" w14:textId="77777777" w:rsidR="0019298B" w:rsidRDefault="0019298B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0336A0B3" w14:textId="77777777" w:rsidR="00662C30" w:rsidRPr="00C5403A" w:rsidRDefault="00D61C90" w:rsidP="00662C30">
            <w:pPr>
              <w:pStyle w:val="Subseo"/>
              <w:ind w:left="487" w:hanging="142"/>
              <w:rPr>
                <w:color w:val="auto"/>
                <w:spacing w:val="0"/>
                <w:sz w:val="23"/>
                <w:lang w:val="en-US"/>
              </w:rPr>
            </w:pPr>
            <w:bookmarkStart w:id="3" w:name="OLE_LINK7"/>
            <w:bookmarkStart w:id="4" w:name="OLE_LINK8"/>
            <w:bookmarkStart w:id="5" w:name="OLE_LINK9"/>
            <w:r w:rsidRPr="00C5403A">
              <w:rPr>
                <w:b w:val="0"/>
                <w:color w:val="auto"/>
                <w:spacing w:val="0"/>
                <w:sz w:val="23"/>
                <w:lang w:val="en-US"/>
              </w:rPr>
              <w:t>DESENVOLVEDOR.NET SENIOR BACK</w:t>
            </w:r>
            <w:r w:rsidRPr="00C5403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5403A">
              <w:rPr>
                <w:b w:val="0"/>
                <w:color w:val="auto"/>
                <w:spacing w:val="0"/>
                <w:sz w:val="23"/>
                <w:lang w:val="en-US"/>
              </w:rPr>
              <w:t>END_FULL STACK</w:t>
            </w:r>
            <w:r w:rsidR="00662C30" w:rsidRPr="00C5403A">
              <w:rPr>
                <w:b w:val="0"/>
                <w:lang w:val="en-US"/>
              </w:rPr>
              <w:t xml:space="preserve"> </w:t>
            </w:r>
            <w:bookmarkEnd w:id="3"/>
            <w:bookmarkEnd w:id="4"/>
            <w:bookmarkEnd w:id="5"/>
            <w:r w:rsidR="00662C30" w:rsidRPr="00C5403A">
              <w:rPr>
                <w:b w:val="0"/>
                <w:lang w:val="en-US"/>
              </w:rPr>
              <w:t xml:space="preserve">| </w:t>
            </w:r>
            <w:sdt>
              <w:sdtPr>
                <w:id w:val="997470056"/>
                <w:placeholder>
                  <w:docPart w:val="525C3173CEB84743B43C1754A70A7FC9"/>
                </w:placeholder>
              </w:sdtPr>
              <w:sdtContent>
                <w:r w:rsidR="00662C30" w:rsidRPr="00C5403A">
                  <w:rPr>
                    <w:lang w:val="en-US"/>
                  </w:rPr>
                  <w:t>Grupo 5A (Amil)</w:t>
                </w:r>
              </w:sdtContent>
            </w:sdt>
          </w:p>
          <w:p w14:paraId="61BFB317" w14:textId="77777777" w:rsidR="00662C30" w:rsidRDefault="001C44B3" w:rsidP="00662C30">
            <w:pPr>
              <w:ind w:left="487"/>
            </w:pPr>
            <w:r>
              <w:t>05/2017</w:t>
            </w:r>
            <w:r w:rsidR="00662C30">
              <w:t xml:space="preserve"> – </w:t>
            </w:r>
            <w:r w:rsidR="00C7549B">
              <w:t>09/2018</w:t>
            </w:r>
            <w:r w:rsidR="00662C30">
              <w:t>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662C30" w:rsidRPr="00237DE1" w14:paraId="4A677770" w14:textId="77777777" w:rsidTr="001D174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65ED0" w14:textId="273E0222" w:rsidR="00662C30" w:rsidRDefault="00F97C69" w:rsidP="00662C3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Manutenção de sistemas em Asp net Web forms com oracle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30B019CB" w14:textId="10E49F3B" w:rsidR="00662C30" w:rsidRDefault="00F97C69" w:rsidP="00662C3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serviços com WCF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6EDA5E7B" w14:textId="2DBD5BD9" w:rsidR="00F97C69" w:rsidRPr="00237DE1" w:rsidRDefault="00F97C69" w:rsidP="00662C3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Criação de </w:t>
                  </w:r>
                  <w:r w:rsidR="00286D15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api’s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com ASP NET WEB API</w:t>
                  </w:r>
                  <w:r w:rsidR="000748D7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standard e .net core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62C30" w:rsidRPr="00237DE1" w14:paraId="745E3AD0" w14:textId="77777777" w:rsidTr="001D174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DED1C" w14:textId="54795D43" w:rsidR="00662C30" w:rsidRPr="00237DE1" w:rsidRDefault="00F97C69" w:rsidP="00662C3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Migração de tecnologia de ASP NET WEB FORMS para ASP NET MVC 5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62C30" w:rsidRPr="00237DE1" w14:paraId="03887980" w14:textId="77777777" w:rsidTr="001D174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33047" w14:textId="7A2EB062" w:rsidR="00662C30" w:rsidRDefault="00662C30" w:rsidP="00F97C69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Arquitetura do sistema</w:t>
                  </w:r>
                  <w:r w:rsidR="0076170E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para DDD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3B5FF13B" w14:textId="4EFBAD7A" w:rsidR="00F97C69" w:rsidRDefault="00F97C69" w:rsidP="00F97C69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Apps Mobile com Android Studio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6AB62B50" w14:textId="77777777" w:rsidR="00F97C69" w:rsidRDefault="001C44B3" w:rsidP="001C44B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web app com Razor pages em Aspnet Core.</w:t>
                  </w:r>
                </w:p>
                <w:p w14:paraId="6513C382" w14:textId="77777777" w:rsidR="000748D7" w:rsidRDefault="000748D7" w:rsidP="000748D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</w:t>
                  </w:r>
                  <w:r w:rsidRPr="000748D7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ação de SPA's com Angular5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69A895D2" w14:textId="283B0EDE" w:rsidR="0003316C" w:rsidRPr="000748D7" w:rsidRDefault="0003316C" w:rsidP="000748D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e manutenção de Web app com React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</w:tbl>
          <w:p w14:paraId="25A9DFAB" w14:textId="77777777" w:rsidR="00662C30" w:rsidRDefault="00662C30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00F6777F" w14:textId="77777777" w:rsidR="00662C30" w:rsidRDefault="00662C30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0A52E47C" w14:textId="77777777" w:rsidR="00662C30" w:rsidRDefault="00662C30">
            <w:pPr>
              <w:pStyle w:val="Subseo"/>
              <w:rPr>
                <w:caps/>
                <w:color w:val="DD8047" w:themeColor="accent2"/>
                <w:spacing w:val="60"/>
              </w:rPr>
            </w:pPr>
          </w:p>
          <w:p w14:paraId="29141602" w14:textId="77777777" w:rsidR="00BF7577" w:rsidRPr="00C5403A" w:rsidRDefault="00D61C90" w:rsidP="00BF7577">
            <w:pPr>
              <w:pStyle w:val="Subseo"/>
              <w:ind w:left="487" w:hanging="142"/>
              <w:rPr>
                <w:color w:val="auto"/>
                <w:spacing w:val="0"/>
                <w:sz w:val="23"/>
                <w:lang w:val="en-US"/>
              </w:rPr>
            </w:pPr>
            <w:r w:rsidRPr="00C5403A">
              <w:rPr>
                <w:b w:val="0"/>
                <w:color w:val="auto"/>
                <w:spacing w:val="0"/>
                <w:sz w:val="23"/>
                <w:lang w:val="en-US"/>
              </w:rPr>
              <w:t>DESENVOLVEDOR.NET SENIOR BACK</w:t>
            </w:r>
            <w:r w:rsidRPr="00C5403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5403A">
              <w:rPr>
                <w:b w:val="0"/>
                <w:color w:val="auto"/>
                <w:spacing w:val="0"/>
                <w:sz w:val="23"/>
                <w:lang w:val="en-US"/>
              </w:rPr>
              <w:t>END_FULL STACK</w:t>
            </w:r>
            <w:r w:rsidRPr="00C5403A">
              <w:rPr>
                <w:b w:val="0"/>
                <w:lang w:val="en-US"/>
              </w:rPr>
              <w:t xml:space="preserve"> </w:t>
            </w:r>
            <w:r w:rsidR="00BF7577" w:rsidRPr="00C5403A">
              <w:rPr>
                <w:b w:val="0"/>
                <w:lang w:val="en-US"/>
              </w:rPr>
              <w:t xml:space="preserve">| </w:t>
            </w:r>
            <w:sdt>
              <w:sdtPr>
                <w:id w:val="-602261326"/>
                <w:placeholder>
                  <w:docPart w:val="1FD4F82B05CF40ECB8951E11C50F5BEA"/>
                </w:placeholder>
              </w:sdtPr>
              <w:sdtContent>
                <w:r w:rsidR="00BF7577" w:rsidRPr="00C5403A">
                  <w:rPr>
                    <w:lang w:val="en-US"/>
                  </w:rPr>
                  <w:t>XGEN</w:t>
                </w:r>
              </w:sdtContent>
            </w:sdt>
          </w:p>
          <w:p w14:paraId="029D091C" w14:textId="77777777" w:rsidR="00BF7577" w:rsidRDefault="00BF7577" w:rsidP="00BF7577">
            <w:pPr>
              <w:ind w:left="487"/>
            </w:pPr>
            <w:r>
              <w:t xml:space="preserve">04/2015 – </w:t>
            </w:r>
            <w:r w:rsidR="001C44B3">
              <w:t>05/2017</w:t>
            </w:r>
            <w:r>
              <w:t>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BF7577" w:rsidRPr="00237DE1" w14:paraId="1E927F16" w14:textId="77777777" w:rsidTr="001030C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31FBE" w14:textId="77777777" w:rsidR="00BF7577" w:rsidRDefault="00BF7577" w:rsidP="00BF757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bookmarkStart w:id="6" w:name="_Hlk522829548"/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Manutenção do Sistema Workcenter (C# Asp.net Web Forms).</w:t>
                  </w:r>
                </w:p>
                <w:p w14:paraId="2495B6CC" w14:textId="77777777" w:rsidR="00BF7577" w:rsidRPr="00237DE1" w:rsidRDefault="00BF7577" w:rsidP="00BF757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e Manutenção de Relatórios.</w:t>
                  </w:r>
                </w:p>
              </w:tc>
            </w:tr>
            <w:tr w:rsidR="00BF7577" w:rsidRPr="00237DE1" w14:paraId="3C264985" w14:textId="77777777" w:rsidTr="001030C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233B3" w14:textId="77777777" w:rsidR="00BF7577" w:rsidRPr="00237DE1" w:rsidRDefault="00BF7577" w:rsidP="00BF757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procedures, triggers e views com Sql Server 2008 ao 2014.</w:t>
                  </w:r>
                </w:p>
              </w:tc>
            </w:tr>
            <w:tr w:rsidR="00BF7577" w:rsidRPr="00237DE1" w14:paraId="4CC6278B" w14:textId="77777777" w:rsidTr="001030C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F57F2" w14:textId="77777777" w:rsidR="00BF7577" w:rsidRDefault="00BF7577" w:rsidP="00BF757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Integração do sistema com uso de web services</w:t>
                  </w:r>
                  <w:r w:rsidR="00C02205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(asmx) e wcf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4A3DB694" w14:textId="77777777" w:rsidR="00BF7577" w:rsidRDefault="00C02205" w:rsidP="00BF757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Criação de </w:t>
                  </w:r>
                  <w:r w:rsidR="00E6629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asp.net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user-controls</w:t>
                  </w:r>
                  <w:r w:rsidR="00E6629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(grid, tabs e modal).</w:t>
                  </w:r>
                </w:p>
                <w:p w14:paraId="3C923989" w14:textId="77777777" w:rsidR="00BF7577" w:rsidRDefault="00C02205" w:rsidP="00BF757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Arquitetura do sistema</w:t>
                  </w:r>
                  <w:r w:rsidR="00BF7577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50B61A94" w14:textId="77777777" w:rsidR="00C02205" w:rsidRDefault="00C02205" w:rsidP="00C0220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projeto para exportação de dados com web api 2.0 restful.</w:t>
                  </w:r>
                </w:p>
                <w:p w14:paraId="7526897D" w14:textId="7CB6238D" w:rsidR="006C0C87" w:rsidRDefault="006C0C87" w:rsidP="00C0220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lastRenderedPageBreak/>
                    <w:t>Criação de dashboard  em Single Page Application com Angular 5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2E0D388B" w14:textId="727ECE4F" w:rsidR="00233979" w:rsidRDefault="00233979" w:rsidP="00C0220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aplicação web com React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62756590" w14:textId="77777777" w:rsidR="001C44B3" w:rsidRPr="00C02205" w:rsidRDefault="001C44B3" w:rsidP="00C0220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Promovido de pleno para sênior.</w:t>
                  </w:r>
                </w:p>
              </w:tc>
            </w:tr>
            <w:bookmarkEnd w:id="6"/>
          </w:tbl>
          <w:p w14:paraId="68E7DE5A" w14:textId="77777777" w:rsidR="00BF7577" w:rsidRDefault="00BF7577">
            <w:pPr>
              <w:pStyle w:val="Subseo"/>
              <w:rPr>
                <w:b w:val="0"/>
                <w:color w:val="auto"/>
                <w:spacing w:val="0"/>
                <w:sz w:val="23"/>
              </w:rPr>
            </w:pPr>
          </w:p>
          <w:p w14:paraId="224A2140" w14:textId="77777777" w:rsidR="00F86DD8" w:rsidRDefault="00F86DD8">
            <w:pPr>
              <w:pStyle w:val="Subseo"/>
              <w:rPr>
                <w:b w:val="0"/>
                <w:color w:val="auto"/>
                <w:spacing w:val="0"/>
                <w:sz w:val="23"/>
              </w:rPr>
            </w:pPr>
          </w:p>
          <w:p w14:paraId="10EA6613" w14:textId="77777777" w:rsidR="00BF7577" w:rsidRDefault="00BF7577">
            <w:pPr>
              <w:pStyle w:val="Subseo"/>
              <w:rPr>
                <w:b w:val="0"/>
                <w:color w:val="auto"/>
                <w:spacing w:val="0"/>
                <w:sz w:val="23"/>
              </w:rPr>
            </w:pPr>
          </w:p>
          <w:p w14:paraId="0B5AA7DE" w14:textId="77777777" w:rsidR="00163FE4" w:rsidRDefault="00163FE4" w:rsidP="00163FE4">
            <w:pPr>
              <w:pStyle w:val="Subseo"/>
              <w:ind w:left="487" w:hanging="142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DESENVOLVEDOR.NET PLENO</w:t>
            </w:r>
            <w:r>
              <w:rPr>
                <w:b w:val="0"/>
              </w:rPr>
              <w:t xml:space="preserve"> | </w:t>
            </w:r>
            <w:sdt>
              <w:sdtPr>
                <w:id w:val="233903803"/>
                <w:placeholder>
                  <w:docPart w:val="A6459A3B32A44EEFBDDBB2AB2BB73DE7"/>
                </w:placeholder>
              </w:sdtPr>
              <w:sdtContent>
                <w:r w:rsidR="00AD0C29">
                  <w:t>MICROSFFER SOLUÇÕES TECNOLOGICAS</w:t>
                </w:r>
              </w:sdtContent>
            </w:sdt>
          </w:p>
          <w:p w14:paraId="2FE6B5A2" w14:textId="77777777" w:rsidR="00163FE4" w:rsidRDefault="00B9468A" w:rsidP="00163FE4">
            <w:pPr>
              <w:ind w:left="487"/>
            </w:pPr>
            <w:r>
              <w:t>12/2014</w:t>
            </w:r>
            <w:r w:rsidR="00163FE4">
              <w:t xml:space="preserve"> – </w:t>
            </w:r>
            <w:r>
              <w:t>04/2015</w:t>
            </w:r>
            <w:r w:rsidR="00163FE4">
              <w:t>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163FE4" w:rsidRPr="00237DE1" w14:paraId="1720CD50" w14:textId="77777777" w:rsidTr="00543B5C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2D45B" w14:textId="77777777" w:rsidR="00163FE4" w:rsidRDefault="00B9468A" w:rsidP="00163FE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Manutenção do Sistema SIGPOSTO utilizando .NET (VB e C#).</w:t>
                  </w:r>
                </w:p>
                <w:p w14:paraId="73296BFD" w14:textId="77777777" w:rsidR="00B9468A" w:rsidRPr="00237DE1" w:rsidRDefault="00B9468A" w:rsidP="00163FE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e Manutenção de Relatórios utilizando Crystal Reports.</w:t>
                  </w:r>
                </w:p>
              </w:tc>
            </w:tr>
            <w:tr w:rsidR="00163FE4" w:rsidRPr="00237DE1" w14:paraId="7019E763" w14:textId="77777777" w:rsidTr="00543B5C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1280A" w14:textId="77777777" w:rsidR="00163FE4" w:rsidRPr="00237DE1" w:rsidRDefault="00163FE4" w:rsidP="00B9468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Criação </w:t>
                  </w:r>
                  <w:r w:rsidR="00B9468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de procedures, triggers e views com Sql Server 2008 ao 2014.</w:t>
                  </w:r>
                </w:p>
              </w:tc>
            </w:tr>
            <w:tr w:rsidR="00163FE4" w:rsidRPr="00237DE1" w14:paraId="4CB5F186" w14:textId="77777777" w:rsidTr="00543B5C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EC66A" w14:textId="77777777" w:rsidR="00163FE4" w:rsidRDefault="00B9468A" w:rsidP="00163FE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Desenvolvi a integração do sistema SIGPOSTO com o SAT.</w:t>
                  </w:r>
                </w:p>
                <w:p w14:paraId="139E9751" w14:textId="05BD90BB" w:rsidR="00B9468A" w:rsidRDefault="00B9468A" w:rsidP="00B9468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Codificação para impressão de cupons de impressora fiscal para não – </w:t>
                  </w:r>
                  <w:r w:rsidR="00D91C59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fiscal. (SAT)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461FCADA" w14:textId="77777777" w:rsidR="00B9468A" w:rsidRPr="00B9468A" w:rsidRDefault="00B9468A" w:rsidP="00B9468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Atualização do Sistema WEB para MVC.</w:t>
                  </w:r>
                </w:p>
              </w:tc>
            </w:tr>
          </w:tbl>
          <w:p w14:paraId="4FDB50BF" w14:textId="77777777" w:rsidR="00F97C69" w:rsidRDefault="00F97C69" w:rsidP="007A2EA2">
            <w:pPr>
              <w:pStyle w:val="Subseo"/>
              <w:rPr>
                <w:b w:val="0"/>
                <w:color w:val="auto"/>
                <w:spacing w:val="0"/>
                <w:sz w:val="23"/>
              </w:rPr>
            </w:pPr>
          </w:p>
          <w:p w14:paraId="2BB597C3" w14:textId="77777777" w:rsidR="00F97C69" w:rsidRDefault="00F97C69" w:rsidP="00A479BA">
            <w:pPr>
              <w:pStyle w:val="Subseo"/>
              <w:ind w:left="487" w:hanging="142"/>
              <w:rPr>
                <w:b w:val="0"/>
                <w:color w:val="auto"/>
                <w:spacing w:val="0"/>
                <w:sz w:val="23"/>
              </w:rPr>
            </w:pPr>
          </w:p>
          <w:p w14:paraId="708BEEA6" w14:textId="77777777" w:rsidR="008B69A2" w:rsidRDefault="008B69A2" w:rsidP="00A479BA">
            <w:pPr>
              <w:pStyle w:val="Subseo"/>
              <w:ind w:left="487" w:hanging="142"/>
              <w:rPr>
                <w:b w:val="0"/>
                <w:color w:val="auto"/>
                <w:spacing w:val="0"/>
                <w:sz w:val="23"/>
              </w:rPr>
            </w:pPr>
          </w:p>
          <w:p w14:paraId="434F5C34" w14:textId="77777777" w:rsidR="00A479BA" w:rsidRDefault="00A479BA" w:rsidP="00A479BA">
            <w:pPr>
              <w:pStyle w:val="Subseo"/>
              <w:ind w:left="487" w:hanging="142"/>
              <w:rPr>
                <w:color w:val="auto"/>
                <w:spacing w:val="0"/>
                <w:sz w:val="23"/>
              </w:rPr>
            </w:pPr>
            <w:r w:rsidRPr="003809E3">
              <w:rPr>
                <w:b w:val="0"/>
                <w:color w:val="auto"/>
                <w:spacing w:val="0"/>
                <w:sz w:val="23"/>
              </w:rPr>
              <w:t>ANALISTA DESENVOLVEDOR</w:t>
            </w:r>
            <w:r w:rsidR="00163FE4">
              <w:rPr>
                <w:b w:val="0"/>
                <w:color w:val="auto"/>
                <w:spacing w:val="0"/>
                <w:sz w:val="23"/>
              </w:rPr>
              <w:t xml:space="preserve"> PLENO</w:t>
            </w:r>
            <w:r>
              <w:rPr>
                <w:b w:val="0"/>
              </w:rPr>
              <w:t xml:space="preserve"> | </w:t>
            </w:r>
            <w:sdt>
              <w:sdtPr>
                <w:id w:val="198055505"/>
                <w:placeholder>
                  <w:docPart w:val="3F8365CFCF804268A85D149D153CE94F"/>
                </w:placeholder>
              </w:sdtPr>
              <w:sdtContent>
                <w:r>
                  <w:t>RESOURCE IT(CITIBANK)</w:t>
                </w:r>
              </w:sdtContent>
            </w:sdt>
          </w:p>
          <w:p w14:paraId="56910125" w14:textId="77777777" w:rsidR="00A479BA" w:rsidRDefault="00A479BA" w:rsidP="00A479BA">
            <w:pPr>
              <w:ind w:left="487"/>
            </w:pPr>
            <w:r>
              <w:t xml:space="preserve">11/2013 – </w:t>
            </w:r>
            <w:r w:rsidR="00163FE4">
              <w:t>11/2014</w:t>
            </w:r>
            <w:r>
              <w:t>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A479BA" w:rsidRPr="00237DE1" w14:paraId="7063B570" w14:textId="77777777" w:rsidTr="00EF41D9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5C282" w14:textId="77777777" w:rsidR="00A479BA" w:rsidRPr="00237DE1" w:rsidRDefault="00A479BA" w:rsidP="00A479B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Robôs para segregação de relatórios(VBA)</w:t>
                  </w:r>
                  <w:r w:rsidR="00E96E3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(270 no período)</w:t>
                  </w:r>
                  <w:r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A479BA" w:rsidRPr="00237DE1" w14:paraId="65AA1D20" w14:textId="77777777" w:rsidTr="00EF41D9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47D14" w14:textId="77777777" w:rsidR="00A479BA" w:rsidRDefault="00A479BA" w:rsidP="003C2BA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WCF para disponibilização de relatórios</w:t>
                  </w:r>
                  <w:r w:rsidR="00E96E3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(C#) </w:t>
                  </w:r>
                  <w:r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(1 No Período)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44AF379D" w14:textId="77777777" w:rsidR="00FD64E6" w:rsidRDefault="00FD64E6" w:rsidP="003C2BA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FD64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e Manutenção de DashBord Web com C# MVC4 Fusion Charts e Sql Server 2008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em Entity Framework 4.2.</w:t>
                  </w:r>
                </w:p>
                <w:p w14:paraId="10F56997" w14:textId="77777777" w:rsidR="003C2BA4" w:rsidRDefault="003C2BA4" w:rsidP="003C2BA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3C2BA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Atuando como pleno criei um template de código para os programadores juniores, o que possibilitou que o projeto de um ano fosse realizado em seis meses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31E07A62" w14:textId="77777777" w:rsidR="003C2BA4" w:rsidRDefault="003C2BA4" w:rsidP="003C2BA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3C2BA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Utilizando Sql Server 2008, criação de Views par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a geração de relatórios da área.</w:t>
                  </w:r>
                </w:p>
                <w:p w14:paraId="0BC3C1BE" w14:textId="77777777" w:rsidR="003C2BA4" w:rsidRPr="003C2BA4" w:rsidRDefault="003C2BA4" w:rsidP="003C2BA4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3C2BA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Procedures para inserção de dados em tabela espelho do SharePoint e trigger com Instead Of para evitar que dados da tabela de Log  fossem apagados.</w:t>
                  </w:r>
                </w:p>
                <w:p w14:paraId="6FEC5C14" w14:textId="77777777" w:rsidR="003C2BA4" w:rsidRPr="003C2BA4" w:rsidRDefault="003C2BA4" w:rsidP="003C2BA4">
                  <w:pPr>
                    <w:pStyle w:val="ListParagraph"/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3C2BA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Tirei Certificação MTA Software Development com C# 5.</w:t>
                  </w:r>
                </w:p>
                <w:p w14:paraId="59956519" w14:textId="77777777" w:rsidR="003C2BA4" w:rsidRPr="003C2BA4" w:rsidRDefault="003C2BA4" w:rsidP="003C2BA4">
                  <w:p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</w:p>
                <w:p w14:paraId="53545768" w14:textId="77777777" w:rsidR="00FD64E6" w:rsidRPr="00237DE1" w:rsidRDefault="00FD64E6" w:rsidP="003C2BA4">
                  <w:pPr>
                    <w:pStyle w:val="ListParagraph"/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</w:p>
              </w:tc>
            </w:tr>
          </w:tbl>
          <w:p w14:paraId="4A2C477D" w14:textId="77777777" w:rsidR="00E96E31" w:rsidRDefault="00E96E31">
            <w:pPr>
              <w:pStyle w:val="Subseo"/>
              <w:rPr>
                <w:b w:val="0"/>
                <w:color w:val="auto"/>
                <w:spacing w:val="0"/>
                <w:sz w:val="23"/>
              </w:rPr>
            </w:pPr>
          </w:p>
          <w:p w14:paraId="1FBF71B6" w14:textId="77777777" w:rsidR="00B32237" w:rsidRDefault="003809E3" w:rsidP="00CD0AED">
            <w:pPr>
              <w:pStyle w:val="Subseo"/>
              <w:ind w:left="487" w:hanging="142"/>
              <w:rPr>
                <w:color w:val="auto"/>
                <w:spacing w:val="0"/>
                <w:sz w:val="23"/>
              </w:rPr>
            </w:pPr>
            <w:r w:rsidRPr="003809E3">
              <w:rPr>
                <w:b w:val="0"/>
                <w:color w:val="auto"/>
                <w:spacing w:val="0"/>
                <w:sz w:val="23"/>
              </w:rPr>
              <w:t xml:space="preserve">ANALISTA </w:t>
            </w:r>
            <w:r w:rsidR="00A24850" w:rsidRPr="003809E3">
              <w:rPr>
                <w:b w:val="0"/>
                <w:color w:val="auto"/>
                <w:spacing w:val="0"/>
                <w:sz w:val="23"/>
              </w:rPr>
              <w:t>DESENVOLVEDOR.</w:t>
            </w:r>
            <w:r w:rsidRPr="003809E3">
              <w:rPr>
                <w:b w:val="0"/>
                <w:color w:val="auto"/>
                <w:spacing w:val="0"/>
                <w:sz w:val="23"/>
              </w:rPr>
              <w:t>NET</w:t>
            </w:r>
            <w:r w:rsidR="00054B3D">
              <w:rPr>
                <w:b w:val="0"/>
              </w:rPr>
              <w:t xml:space="preserve"> | </w:t>
            </w:r>
            <w:sdt>
              <w:sdtPr>
                <w:id w:val="326177524"/>
                <w:placeholder>
                  <w:docPart w:val="F1A18B7F09184A72B496DD4969EB9B9C"/>
                </w:placeholder>
              </w:sdtPr>
              <w:sdtContent>
                <w:r w:rsidRPr="003809E3">
                  <w:t>TICKET SERVIÇOS S/A</w:t>
                </w:r>
              </w:sdtContent>
            </w:sdt>
          </w:p>
          <w:p w14:paraId="0E7A0ACB" w14:textId="77777777" w:rsidR="003809E3" w:rsidRDefault="003809E3" w:rsidP="001D75C1">
            <w:pPr>
              <w:ind w:left="487"/>
            </w:pPr>
            <w:r>
              <w:t>06/2012</w:t>
            </w:r>
            <w:r w:rsidR="00054B3D">
              <w:t xml:space="preserve"> </w:t>
            </w:r>
            <w:r>
              <w:t>–</w:t>
            </w:r>
            <w:r w:rsidR="00054B3D">
              <w:t xml:space="preserve"> </w:t>
            </w:r>
            <w:r w:rsidR="00A479BA">
              <w:t>11/2013</w:t>
            </w:r>
            <w:r w:rsidR="00E419A8">
              <w:t>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237DE1" w:rsidRPr="00237DE1" w14:paraId="4D511C18" w14:textId="77777777" w:rsidTr="00237DE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CBFA5" w14:textId="77777777" w:rsidR="00237DE1" w:rsidRPr="00237DE1" w:rsidRDefault="00237DE1" w:rsidP="00CD0AED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e</w:t>
                  </w:r>
                  <w:r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Manutenção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d</w:t>
                  </w:r>
                  <w:r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e Macros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para Automatização d</w:t>
                  </w:r>
                  <w:r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e Relatórios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</w:t>
                  </w:r>
                  <w:r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Personalizados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e</w:t>
                  </w:r>
                  <w:r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m Excel (Média De 20/Mês).</w:t>
                  </w:r>
                </w:p>
              </w:tc>
            </w:tr>
            <w:tr w:rsidR="00237DE1" w:rsidRPr="00237DE1" w14:paraId="5CCCD553" w14:textId="77777777" w:rsidTr="00237DE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A800" w14:textId="77777777" w:rsidR="00237DE1" w:rsidRPr="00237DE1" w:rsidRDefault="001D75C1" w:rsidP="00D91C59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Criação e Manutenção de Ferramentas de Consultoria </w:t>
                  </w:r>
                  <w:r w:rsidR="00D91C59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com C#</w:t>
                  </w:r>
                  <w:r w:rsidR="00237DE1"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(3 No Período)</w:t>
                  </w:r>
                  <w:r w:rsidR="00BF6995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237DE1" w:rsidRPr="00237DE1" w14:paraId="37E785F1" w14:textId="77777777" w:rsidTr="00237DE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0BC60" w14:textId="77777777" w:rsidR="00237DE1" w:rsidRPr="00237DE1" w:rsidRDefault="001D75C1" w:rsidP="00D91C59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e</w:t>
                  </w:r>
                  <w:r w:rsidR="00237DE1"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M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anutenção de Ferramentas de Bi </w:t>
                  </w:r>
                  <w:r w:rsidR="00D91C59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com C#</w:t>
                  </w:r>
                  <w:r w:rsidR="00237DE1"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(1 No Período)</w:t>
                  </w:r>
                  <w:r w:rsidR="00BF6995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237DE1" w:rsidRPr="00237DE1" w14:paraId="4DE9B19A" w14:textId="77777777" w:rsidTr="00237DE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A4AF0" w14:textId="77777777" w:rsidR="00237DE1" w:rsidRPr="00237DE1" w:rsidRDefault="001D75C1" w:rsidP="001D75C1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Desenvolvimento de Robôs para Automatização d</w:t>
                  </w:r>
                  <w:r w:rsidR="00237DE1"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e Tarefas Administrativas</w:t>
                  </w:r>
                  <w:r w:rsidR="00D91C59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com C#.</w:t>
                  </w:r>
                </w:p>
              </w:tc>
            </w:tr>
            <w:tr w:rsidR="00237DE1" w:rsidRPr="00237DE1" w14:paraId="345ADF44" w14:textId="77777777" w:rsidTr="00237DE1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F47AD" w14:textId="77777777" w:rsidR="00237DE1" w:rsidRDefault="00237DE1" w:rsidP="0011306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Desenvolvimento </w:t>
                  </w:r>
                  <w:r w:rsidR="001D75C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de Diretrizes para Alteração/Desenvolvimento d</w:t>
                  </w:r>
                  <w:r w:rsidRPr="00237D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e Produtos.</w:t>
                  </w:r>
                </w:p>
                <w:p w14:paraId="117D6C73" w14:textId="77777777" w:rsidR="00BF6995" w:rsidRDefault="00BF6995" w:rsidP="0011306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Ensino de Vba para outros membros da equipe.</w:t>
                  </w:r>
                </w:p>
                <w:p w14:paraId="13B63EE3" w14:textId="54661C4A" w:rsidR="0011306F" w:rsidRPr="0011306F" w:rsidRDefault="0011306F" w:rsidP="0011306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11306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Reporting Services, Tabelas, Views, Storage Procedures e Triggers com Sql Server 2008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  <w:p w14:paraId="51974C67" w14:textId="77777777" w:rsidR="0011306F" w:rsidRPr="0011306F" w:rsidRDefault="0011306F" w:rsidP="0011306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11306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Tabelas, Views e Storage Procedures com PostGreSql.</w:t>
                  </w:r>
                </w:p>
              </w:tc>
            </w:tr>
          </w:tbl>
          <w:p w14:paraId="1D33F0FF" w14:textId="77777777" w:rsidR="00A479BA" w:rsidRDefault="00A479BA" w:rsidP="00E96E31">
            <w:pPr>
              <w:pStyle w:val="ListBullet"/>
              <w:numPr>
                <w:ilvl w:val="0"/>
                <w:numId w:val="0"/>
              </w:numPr>
            </w:pPr>
          </w:p>
          <w:p w14:paraId="6CB13070" w14:textId="77777777" w:rsidR="00E96E31" w:rsidRDefault="00E96E31" w:rsidP="00E96E31">
            <w:pPr>
              <w:pStyle w:val="ListBullet"/>
              <w:numPr>
                <w:ilvl w:val="0"/>
                <w:numId w:val="0"/>
              </w:numPr>
            </w:pPr>
          </w:p>
          <w:p w14:paraId="649C35AA" w14:textId="77777777" w:rsidR="00F97C69" w:rsidRDefault="00F97C69" w:rsidP="00E96E31">
            <w:pPr>
              <w:pStyle w:val="ListBullet"/>
              <w:numPr>
                <w:ilvl w:val="0"/>
                <w:numId w:val="0"/>
              </w:numPr>
            </w:pPr>
          </w:p>
          <w:p w14:paraId="57C3BA0F" w14:textId="77777777" w:rsidR="00435F9C" w:rsidRDefault="007173D0" w:rsidP="00CD0AED">
            <w:pPr>
              <w:pStyle w:val="Subseo"/>
              <w:ind w:left="487" w:hanging="142"/>
              <w:rPr>
                <w:color w:val="auto"/>
                <w:spacing w:val="0"/>
                <w:sz w:val="23"/>
              </w:rPr>
            </w:pPr>
            <w:r w:rsidRPr="007173D0">
              <w:rPr>
                <w:b w:val="0"/>
                <w:color w:val="auto"/>
                <w:spacing w:val="0"/>
                <w:sz w:val="23"/>
              </w:rPr>
              <w:t xml:space="preserve">ANALISTA DESENVOLVEDOR </w:t>
            </w:r>
            <w:r w:rsidR="00F6620F">
              <w:rPr>
                <w:b w:val="0"/>
                <w:color w:val="auto"/>
                <w:spacing w:val="0"/>
                <w:sz w:val="23"/>
              </w:rPr>
              <w:t xml:space="preserve">.NET </w:t>
            </w:r>
            <w:r w:rsidR="00435F9C">
              <w:rPr>
                <w:b w:val="0"/>
              </w:rPr>
              <w:t xml:space="preserve">| </w:t>
            </w:r>
            <w:sdt>
              <w:sdtPr>
                <w:id w:val="14918131"/>
                <w:placeholder>
                  <w:docPart w:val="755DC23C46D04C568299E0215BA5F218"/>
                </w:placeholder>
              </w:sdtPr>
              <w:sdtContent>
                <w:r w:rsidRPr="007173D0">
                  <w:t>RP</w:t>
                </w:r>
                <w:r w:rsidR="007703EE">
                  <w:t>ERFORMANCE</w:t>
                </w:r>
                <w:r w:rsidR="002536E9">
                  <w:t>(SANTANDER)</w:t>
                </w:r>
              </w:sdtContent>
            </w:sdt>
          </w:p>
          <w:p w14:paraId="0AC5C298" w14:textId="77777777" w:rsidR="00435F9C" w:rsidRDefault="00FD21EF" w:rsidP="00435F9C">
            <w:pPr>
              <w:ind w:left="487"/>
            </w:pPr>
            <w:r w:rsidRPr="00FD21EF">
              <w:t>12/2011</w:t>
            </w:r>
            <w:r>
              <w:t xml:space="preserve"> </w:t>
            </w:r>
            <w:r w:rsidR="00435F9C">
              <w:t xml:space="preserve">– </w:t>
            </w:r>
            <w:r>
              <w:t>03/2012</w:t>
            </w:r>
            <w:r w:rsidR="00E419A8">
              <w:t>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A676F0" w:rsidRPr="00237DE1" w14:paraId="703E4FF8" w14:textId="77777777" w:rsidTr="001F1A6F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FC6FF55" w14:textId="77777777" w:rsidR="00A676F0" w:rsidRPr="00A676F0" w:rsidRDefault="00A676F0" w:rsidP="00A676F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A676F0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automação de Rotinas de Testes (3 No Período).</w:t>
                  </w:r>
                </w:p>
              </w:tc>
            </w:tr>
            <w:tr w:rsidR="00A676F0" w:rsidRPr="00237DE1" w14:paraId="7F458FF1" w14:textId="77777777" w:rsidTr="001F1A6F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18ED31C" w14:textId="77777777" w:rsidR="00A676F0" w:rsidRPr="00A676F0" w:rsidRDefault="00A676F0" w:rsidP="00A676F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A676F0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Criação de sistema </w:t>
                  </w:r>
                  <w:r w:rsidR="005E3DAF" w:rsidRPr="00A676F0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para Gerenciamento</w:t>
                  </w:r>
                  <w:r w:rsidRPr="00A676F0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 xml:space="preserve"> de pessoal (1 No Período).</w:t>
                  </w:r>
                </w:p>
              </w:tc>
            </w:tr>
            <w:tr w:rsidR="00A676F0" w:rsidRPr="00237DE1" w14:paraId="3E3ABC8D" w14:textId="77777777" w:rsidTr="001F1A6F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AB0084A" w14:textId="6C583239" w:rsidR="00A676F0" w:rsidRPr="00A676F0" w:rsidRDefault="00A676F0" w:rsidP="00A676F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A676F0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DashBoards para gerenciamento de Projetos</w:t>
                  </w:r>
                  <w:r w:rsidR="00D91F5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A676F0" w:rsidRPr="00237DE1" w14:paraId="7BA4C43C" w14:textId="77777777" w:rsidTr="001F1A6F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E603381" w14:textId="77777777" w:rsidR="00A676F0" w:rsidRPr="00A676F0" w:rsidRDefault="00A676F0" w:rsidP="00A676F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A676F0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WCF para enviar dados do teste para banco.</w:t>
                  </w:r>
                </w:p>
              </w:tc>
            </w:tr>
            <w:tr w:rsidR="00A676F0" w:rsidRPr="00237DE1" w14:paraId="2AF839F0" w14:textId="77777777" w:rsidTr="001F1A6F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B09330B" w14:textId="77777777" w:rsidR="00A676F0" w:rsidRPr="00A676F0" w:rsidRDefault="00A676F0" w:rsidP="00A676F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A676F0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automação de Rotinas de Testes (3 No Período).</w:t>
                  </w:r>
                </w:p>
              </w:tc>
            </w:tr>
          </w:tbl>
          <w:p w14:paraId="0FD3794B" w14:textId="77777777" w:rsidR="00435F9C" w:rsidRDefault="00435F9C" w:rsidP="005E3DAF">
            <w:pPr>
              <w:pStyle w:val="ListBullet"/>
              <w:numPr>
                <w:ilvl w:val="0"/>
                <w:numId w:val="0"/>
              </w:numPr>
            </w:pPr>
          </w:p>
          <w:p w14:paraId="3EE0E233" w14:textId="77777777" w:rsidR="00E96E31" w:rsidRDefault="00E96E31" w:rsidP="00237DE1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5452A1F5" w14:textId="77777777" w:rsidR="00F97C69" w:rsidRDefault="00F97C69" w:rsidP="00237DE1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011C0F45" w14:textId="77777777" w:rsidR="007703EE" w:rsidRDefault="00037C54" w:rsidP="00CD0AED">
            <w:pPr>
              <w:pStyle w:val="Subseo"/>
              <w:ind w:left="487" w:hanging="142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PROGRAMADOR JUNIOR</w:t>
            </w:r>
            <w:r w:rsidR="007703EE">
              <w:rPr>
                <w:b w:val="0"/>
              </w:rPr>
              <w:t xml:space="preserve">| </w:t>
            </w:r>
            <w:sdt>
              <w:sdtPr>
                <w:id w:val="14918133"/>
                <w:placeholder>
                  <w:docPart w:val="AF3D76A7F44F4DEC9721CB3178EA9D49"/>
                </w:placeholder>
              </w:sdtPr>
              <w:sdtContent>
                <w:r w:rsidR="007703EE" w:rsidRPr="007703EE">
                  <w:t>TELEPERFORMANCE CRM S/A</w:t>
                </w:r>
              </w:sdtContent>
            </w:sdt>
          </w:p>
          <w:p w14:paraId="2C8286AF" w14:textId="77777777" w:rsidR="007703EE" w:rsidRDefault="007703EE" w:rsidP="007703EE">
            <w:pPr>
              <w:ind w:left="487"/>
            </w:pPr>
            <w:r>
              <w:t>09/2010 – 12/2011</w:t>
            </w:r>
            <w:r w:rsidR="00E419A8">
              <w:t>.</w:t>
            </w:r>
          </w:p>
          <w:tbl>
            <w:tblPr>
              <w:tblW w:w="8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49"/>
            </w:tblGrid>
            <w:tr w:rsidR="005E3DAF" w:rsidRPr="00237DE1" w14:paraId="0E3C402D" w14:textId="77777777" w:rsidTr="00090F87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675BF65" w14:textId="77777777" w:rsidR="005E3DAF" w:rsidRPr="005E3DAF" w:rsidRDefault="005E3DAF" w:rsidP="005E3DA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5E3D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Sistema em VB.Net para automação dos cálculos financeiros para Débitos e Crédito nos limites dos cartões ItauCard Gold e Platinum.</w:t>
                  </w:r>
                </w:p>
              </w:tc>
            </w:tr>
            <w:tr w:rsidR="005E3DAF" w:rsidRPr="00237DE1" w14:paraId="291F60BE" w14:textId="77777777" w:rsidTr="00090F87">
              <w:trPr>
                <w:trHeight w:val="315"/>
              </w:trPr>
              <w:tc>
                <w:tcPr>
                  <w:tcW w:w="88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876BC34" w14:textId="77777777" w:rsidR="005E3DAF" w:rsidRPr="005E3DAF" w:rsidRDefault="005E3DAF" w:rsidP="005E3DA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5E3D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WebService em C# que realizava os cálculos pro rata de crédito e débito, utilizando a data juliana, a qual foi adotada por toda a operação de Back Office (60 pessoas).</w:t>
                  </w:r>
                </w:p>
                <w:p w14:paraId="3E1EDB6A" w14:textId="77777777" w:rsidR="005E3DAF" w:rsidRPr="005E3DAF" w:rsidRDefault="005E3DAF" w:rsidP="005E3DA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ind w:left="487" w:firstLine="7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  <w:r w:rsidRPr="005E3DAF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  <w:t>Criação de Relatórios para controle das operações realizadas.</w:t>
                  </w:r>
                </w:p>
                <w:p w14:paraId="40D43C70" w14:textId="77777777" w:rsidR="005E3DAF" w:rsidRPr="005E3DAF" w:rsidRDefault="005E3DAF" w:rsidP="005E3DAF">
                  <w:pPr>
                    <w:pStyle w:val="ListParagraph"/>
                    <w:spacing w:after="0" w:line="240" w:lineRule="auto"/>
                    <w:ind w:left="558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t-BR"/>
                    </w:rPr>
                  </w:pPr>
                </w:p>
              </w:tc>
            </w:tr>
          </w:tbl>
          <w:p w14:paraId="33CF1A83" w14:textId="77777777" w:rsidR="00B32237" w:rsidRDefault="00B32237" w:rsidP="007703EE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2B38E3FD" w14:textId="77777777" w:rsidR="00240334" w:rsidRDefault="00240334" w:rsidP="00240334">
            <w:pPr>
              <w:pStyle w:val="Subseo"/>
              <w:rPr>
                <w:caps/>
                <w:color w:val="DD8047" w:themeColor="accent2"/>
                <w:spacing w:val="60"/>
              </w:rPr>
            </w:pPr>
            <w:r>
              <w:rPr>
                <w:caps/>
                <w:color w:val="DD8047" w:themeColor="accent2"/>
                <w:spacing w:val="60"/>
              </w:rPr>
              <w:t>sobre mim:</w:t>
            </w:r>
          </w:p>
          <w:p w14:paraId="408F36EE" w14:textId="32C56A03" w:rsidR="00862040" w:rsidRDefault="008C07C3" w:rsidP="00862040">
            <w:pPr>
              <w:pStyle w:val="Subseo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          </w:t>
            </w:r>
            <w:r w:rsidRPr="008C07C3">
              <w:rPr>
                <w:b w:val="0"/>
                <w:color w:val="auto"/>
                <w:spacing w:val="0"/>
                <w:sz w:val="23"/>
              </w:rPr>
              <w:t xml:space="preserve">Certificado em Desenvolvimento de Software com C# pela Microsoft, sou entusiasta em linguagens de programação, </w:t>
            </w:r>
            <w:r w:rsidR="00C02205">
              <w:rPr>
                <w:b w:val="0"/>
                <w:color w:val="auto"/>
                <w:spacing w:val="0"/>
                <w:sz w:val="23"/>
              </w:rPr>
              <w:t>comecei a programar com 1</w:t>
            </w:r>
            <w:r w:rsidR="00D91F51">
              <w:rPr>
                <w:b w:val="0"/>
                <w:color w:val="auto"/>
                <w:spacing w:val="0"/>
                <w:sz w:val="23"/>
              </w:rPr>
              <w:t>2</w:t>
            </w:r>
            <w:r w:rsidR="00C02205">
              <w:rPr>
                <w:b w:val="0"/>
                <w:color w:val="auto"/>
                <w:spacing w:val="0"/>
                <w:sz w:val="23"/>
              </w:rPr>
              <w:t xml:space="preserve"> anos usando </w:t>
            </w:r>
            <w:r w:rsidR="00D91C59">
              <w:rPr>
                <w:b w:val="0"/>
                <w:color w:val="auto"/>
                <w:spacing w:val="0"/>
                <w:sz w:val="23"/>
              </w:rPr>
              <w:t>Java</w:t>
            </w:r>
            <w:r w:rsidR="00037C54">
              <w:rPr>
                <w:b w:val="0"/>
                <w:color w:val="auto"/>
                <w:spacing w:val="0"/>
                <w:sz w:val="23"/>
              </w:rPr>
              <w:t>script</w:t>
            </w:r>
            <w:r w:rsidR="00C02205">
              <w:rPr>
                <w:b w:val="0"/>
                <w:color w:val="auto"/>
                <w:spacing w:val="0"/>
                <w:sz w:val="23"/>
              </w:rPr>
              <w:t xml:space="preserve">, </w:t>
            </w:r>
            <w:r w:rsidR="006B795A">
              <w:rPr>
                <w:b w:val="0"/>
                <w:color w:val="auto"/>
                <w:spacing w:val="0"/>
                <w:sz w:val="23"/>
              </w:rPr>
              <w:t xml:space="preserve">programo profissionalmente há </w:t>
            </w:r>
            <w:r w:rsidR="00511F3A">
              <w:rPr>
                <w:b w:val="0"/>
                <w:color w:val="auto"/>
                <w:spacing w:val="0"/>
                <w:sz w:val="23"/>
              </w:rPr>
              <w:t>1</w:t>
            </w:r>
            <w:r w:rsidR="00D91F51">
              <w:rPr>
                <w:b w:val="0"/>
                <w:color w:val="auto"/>
                <w:spacing w:val="0"/>
                <w:sz w:val="23"/>
              </w:rPr>
              <w:t>3</w:t>
            </w:r>
            <w:r w:rsidR="00862040">
              <w:rPr>
                <w:b w:val="0"/>
                <w:color w:val="auto"/>
                <w:spacing w:val="0"/>
                <w:sz w:val="23"/>
              </w:rPr>
              <w:t xml:space="preserve"> anos</w:t>
            </w:r>
            <w:r w:rsidR="006B795A">
              <w:rPr>
                <w:b w:val="0"/>
                <w:color w:val="auto"/>
                <w:spacing w:val="0"/>
                <w:sz w:val="23"/>
              </w:rPr>
              <w:t xml:space="preserve"> sendo os últimos </w:t>
            </w:r>
            <w:r w:rsidR="00D91F51">
              <w:rPr>
                <w:b w:val="0"/>
                <w:color w:val="auto"/>
                <w:spacing w:val="0"/>
                <w:sz w:val="23"/>
              </w:rPr>
              <w:t>9</w:t>
            </w:r>
            <w:r w:rsidR="00C02205">
              <w:rPr>
                <w:b w:val="0"/>
                <w:color w:val="auto"/>
                <w:spacing w:val="0"/>
                <w:sz w:val="23"/>
              </w:rPr>
              <w:t xml:space="preserve"> anos voltados apenas para desenvolvimento web</w:t>
            </w:r>
            <w:r w:rsidR="00862040">
              <w:rPr>
                <w:b w:val="0"/>
                <w:color w:val="auto"/>
                <w:spacing w:val="0"/>
                <w:sz w:val="23"/>
              </w:rPr>
              <w:t>.</w:t>
            </w:r>
          </w:p>
          <w:p w14:paraId="513B1004" w14:textId="77777777" w:rsidR="00B32237" w:rsidRDefault="00862040" w:rsidP="00862040">
            <w:pPr>
              <w:pStyle w:val="Subseo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          </w:t>
            </w:r>
            <w:r w:rsidR="00D079AB">
              <w:rPr>
                <w:b w:val="0"/>
                <w:color w:val="auto"/>
                <w:spacing w:val="0"/>
                <w:sz w:val="23"/>
              </w:rPr>
              <w:t>G</w:t>
            </w:r>
            <w:r w:rsidR="00240334" w:rsidRPr="00240334">
              <w:rPr>
                <w:b w:val="0"/>
                <w:color w:val="auto"/>
                <w:spacing w:val="0"/>
                <w:sz w:val="23"/>
              </w:rPr>
              <w:t>osto</w:t>
            </w:r>
            <w:r w:rsidR="00240334">
              <w:rPr>
                <w:b w:val="0"/>
                <w:color w:val="auto"/>
                <w:spacing w:val="0"/>
                <w:sz w:val="23"/>
              </w:rPr>
              <w:t xml:space="preserve"> </w:t>
            </w:r>
            <w:r w:rsidR="00240334" w:rsidRPr="00240334">
              <w:rPr>
                <w:b w:val="0"/>
                <w:color w:val="auto"/>
                <w:spacing w:val="0"/>
                <w:sz w:val="23"/>
              </w:rPr>
              <w:t>de desafios</w:t>
            </w:r>
            <w:r w:rsidR="003E7090">
              <w:rPr>
                <w:b w:val="0"/>
                <w:color w:val="auto"/>
                <w:spacing w:val="0"/>
                <w:sz w:val="23"/>
              </w:rPr>
              <w:t xml:space="preserve">, </w:t>
            </w:r>
            <w:r w:rsidR="00240334">
              <w:rPr>
                <w:b w:val="0"/>
                <w:color w:val="auto"/>
                <w:spacing w:val="0"/>
                <w:sz w:val="23"/>
              </w:rPr>
              <w:t>de trabalhar em equipe</w:t>
            </w:r>
            <w:r w:rsidR="00F47F1A">
              <w:rPr>
                <w:b w:val="0"/>
                <w:color w:val="auto"/>
                <w:spacing w:val="0"/>
                <w:sz w:val="23"/>
              </w:rPr>
              <w:t xml:space="preserve">, </w:t>
            </w:r>
            <w:r w:rsidR="003E7090">
              <w:rPr>
                <w:b w:val="0"/>
                <w:color w:val="auto"/>
                <w:spacing w:val="0"/>
                <w:sz w:val="23"/>
              </w:rPr>
              <w:t>ensinar</w:t>
            </w:r>
            <w:r w:rsidR="00F47F1A">
              <w:rPr>
                <w:b w:val="0"/>
                <w:color w:val="auto"/>
                <w:spacing w:val="0"/>
                <w:sz w:val="23"/>
              </w:rPr>
              <w:t xml:space="preserve"> e principalmente aprender tecnologias e novas práticas em desenvolvimento</w:t>
            </w:r>
            <w:r w:rsidR="00D91C59">
              <w:rPr>
                <w:b w:val="0"/>
                <w:color w:val="auto"/>
                <w:spacing w:val="0"/>
                <w:sz w:val="23"/>
              </w:rPr>
              <w:t>.</w:t>
            </w:r>
          </w:p>
          <w:p w14:paraId="61E25533" w14:textId="77777777" w:rsidR="00E96E31" w:rsidRDefault="00E96E31" w:rsidP="00B00232">
            <w:pPr>
              <w:pStyle w:val="Subseo"/>
              <w:ind w:firstLine="628"/>
            </w:pPr>
          </w:p>
        </w:tc>
      </w:tr>
      <w:tr w:rsidR="00240334" w14:paraId="5A297D1E" w14:textId="77777777" w:rsidTr="00817873">
        <w:trPr>
          <w:trHeight w:val="288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B9DA1" w14:textId="77777777" w:rsidR="00240334" w:rsidRDefault="0024033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9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3B0487" w14:textId="77777777" w:rsidR="00240334" w:rsidRDefault="00240334">
            <w:pPr>
              <w:pStyle w:val="Seo"/>
            </w:pPr>
          </w:p>
        </w:tc>
      </w:tr>
    </w:tbl>
    <w:p w14:paraId="04B1CC15" w14:textId="77777777" w:rsidR="00B32237" w:rsidRDefault="00B32237" w:rsidP="00B00232">
      <w:pPr>
        <w:spacing w:after="200" w:line="276" w:lineRule="auto"/>
      </w:pPr>
    </w:p>
    <w:sectPr w:rsidR="00B32237" w:rsidSect="00B32237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4793" w14:textId="77777777" w:rsidR="00530D94" w:rsidRDefault="00530D94">
      <w:pPr>
        <w:spacing w:after="0" w:line="240" w:lineRule="auto"/>
      </w:pPr>
      <w:r>
        <w:separator/>
      </w:r>
    </w:p>
  </w:endnote>
  <w:endnote w:type="continuationSeparator" w:id="0">
    <w:p w14:paraId="75CBD347" w14:textId="77777777" w:rsidR="00530D94" w:rsidRDefault="0053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7831" w14:textId="77777777" w:rsidR="00817873" w:rsidRDefault="00817873"/>
  <w:p w14:paraId="34C2EA3C" w14:textId="77777777" w:rsidR="00817873" w:rsidRDefault="00817873">
    <w:pPr>
      <w:pStyle w:val="RodapPar"/>
    </w:pPr>
    <w:r>
      <w:t xml:space="preserve">Página </w:t>
    </w:r>
    <w:r w:rsidR="00150175">
      <w:fldChar w:fldCharType="begin"/>
    </w:r>
    <w:r w:rsidR="00150175">
      <w:instrText xml:space="preserve"> PAGE   \* MERGEFORMAT </w:instrText>
    </w:r>
    <w:r w:rsidR="00150175">
      <w:fldChar w:fldCharType="separate"/>
    </w:r>
    <w:r>
      <w:rPr>
        <w:noProof/>
        <w:sz w:val="24"/>
        <w:szCs w:val="24"/>
      </w:rPr>
      <w:t>2</w:t>
    </w:r>
    <w:r w:rsidR="00150175">
      <w:rPr>
        <w:noProof/>
        <w:sz w:val="24"/>
        <w:szCs w:val="24"/>
      </w:rPr>
      <w:fldChar w:fldCharType="end"/>
    </w:r>
  </w:p>
  <w:p w14:paraId="34A0D1FF" w14:textId="77777777" w:rsidR="00817873" w:rsidRDefault="008178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9403" w14:textId="77777777" w:rsidR="00817873" w:rsidRDefault="00817873"/>
  <w:p w14:paraId="3C49DF1A" w14:textId="77777777" w:rsidR="00817873" w:rsidRDefault="00817873">
    <w:pPr>
      <w:pStyle w:val="Rodapmpar"/>
    </w:pPr>
    <w:r>
      <w:t xml:space="preserve">Página </w:t>
    </w:r>
    <w:r w:rsidR="00150175">
      <w:fldChar w:fldCharType="begin"/>
    </w:r>
    <w:r w:rsidR="00150175">
      <w:instrText xml:space="preserve"> PAGE   \* MERGEFORMAT </w:instrText>
    </w:r>
    <w:r w:rsidR="00150175">
      <w:fldChar w:fldCharType="separate"/>
    </w:r>
    <w:r w:rsidR="006B795A" w:rsidRPr="006B795A">
      <w:rPr>
        <w:noProof/>
        <w:sz w:val="24"/>
        <w:szCs w:val="24"/>
      </w:rPr>
      <w:t>6</w:t>
    </w:r>
    <w:r w:rsidR="00150175">
      <w:rPr>
        <w:noProof/>
        <w:sz w:val="24"/>
        <w:szCs w:val="24"/>
      </w:rPr>
      <w:fldChar w:fldCharType="end"/>
    </w:r>
  </w:p>
  <w:p w14:paraId="7900C222" w14:textId="77777777" w:rsidR="00817873" w:rsidRDefault="00817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E747" w14:textId="77777777" w:rsidR="00530D94" w:rsidRDefault="00530D94">
      <w:pPr>
        <w:spacing w:after="0" w:line="240" w:lineRule="auto"/>
      </w:pPr>
      <w:r>
        <w:separator/>
      </w:r>
    </w:p>
  </w:footnote>
  <w:footnote w:type="continuationSeparator" w:id="0">
    <w:p w14:paraId="6057E8BE" w14:textId="77777777" w:rsidR="00530D94" w:rsidRDefault="0053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0"/>
      </w:rPr>
      <w:id w:val="5327404"/>
      <w:placeholder>
        <w:docPart w:val="6BE6984900D246EE9BDDA8920DBB982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0D604F46" w14:textId="77777777" w:rsidR="00817873" w:rsidRDefault="00817873">
        <w:pPr>
          <w:pStyle w:val="CabealhoPar"/>
          <w:rPr>
            <w:szCs w:val="20"/>
          </w:rPr>
        </w:pPr>
        <w:r>
          <w:rPr>
            <w:szCs w:val="20"/>
          </w:rPr>
          <w:t>WILLIAN COSTA DE CASTRO</w:t>
        </w:r>
      </w:p>
    </w:sdtContent>
  </w:sdt>
  <w:p w14:paraId="42CDF3B7" w14:textId="77777777" w:rsidR="00817873" w:rsidRDefault="008178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0"/>
      </w:rPr>
      <w:alias w:val="Autor"/>
      <w:id w:val="5384246"/>
      <w:placeholder>
        <w:docPart w:val="E58C8AC7C7104C879BD87E98917E1E7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40E00CF6" w14:textId="77777777" w:rsidR="00817873" w:rsidRDefault="00817873">
        <w:pPr>
          <w:pStyle w:val="Cabealhompar"/>
          <w:rPr>
            <w:szCs w:val="20"/>
          </w:rPr>
        </w:pPr>
        <w:r>
          <w:rPr>
            <w:szCs w:val="20"/>
          </w:rPr>
          <w:t>WILLIAN COSTA DE CASTRO</w:t>
        </w:r>
      </w:p>
    </w:sdtContent>
  </w:sdt>
  <w:p w14:paraId="6E5E09EA" w14:textId="77777777" w:rsidR="00817873" w:rsidRDefault="00817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316697C"/>
    <w:multiLevelType w:val="hybridMultilevel"/>
    <w:tmpl w:val="0CA6918C"/>
    <w:lvl w:ilvl="0" w:tplc="9ABE129A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92760"/>
    <w:multiLevelType w:val="hybridMultilevel"/>
    <w:tmpl w:val="A0A8B3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D27D37"/>
    <w:multiLevelType w:val="hybridMultilevel"/>
    <w:tmpl w:val="DADA9F52"/>
    <w:lvl w:ilvl="0" w:tplc="9ABE129A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3E5241"/>
    <w:multiLevelType w:val="hybridMultilevel"/>
    <w:tmpl w:val="A3187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530FB"/>
    <w:multiLevelType w:val="hybridMultilevel"/>
    <w:tmpl w:val="AB7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01571"/>
    <w:multiLevelType w:val="hybridMultilevel"/>
    <w:tmpl w:val="6630DA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30CFF"/>
    <w:multiLevelType w:val="hybridMultilevel"/>
    <w:tmpl w:val="9108676A"/>
    <w:lvl w:ilvl="0" w:tplc="6226C4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54E17"/>
    <w:multiLevelType w:val="hybridMultilevel"/>
    <w:tmpl w:val="10A267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A445D"/>
    <w:multiLevelType w:val="hybridMultilevel"/>
    <w:tmpl w:val="4D3C8F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1F20C2"/>
    <w:multiLevelType w:val="hybridMultilevel"/>
    <w:tmpl w:val="F30CB6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0512"/>
    <w:multiLevelType w:val="hybridMultilevel"/>
    <w:tmpl w:val="DBDC0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D1A07"/>
    <w:multiLevelType w:val="hybridMultilevel"/>
    <w:tmpl w:val="67D829E2"/>
    <w:lvl w:ilvl="0" w:tplc="9ABE129A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41646"/>
    <w:multiLevelType w:val="hybridMultilevel"/>
    <w:tmpl w:val="6FA4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3535E"/>
    <w:multiLevelType w:val="hybridMultilevel"/>
    <w:tmpl w:val="2BE0A8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99507">
    <w:abstractNumId w:val="9"/>
  </w:num>
  <w:num w:numId="2" w16cid:durableId="151603995">
    <w:abstractNumId w:val="9"/>
  </w:num>
  <w:num w:numId="3" w16cid:durableId="827019590">
    <w:abstractNumId w:val="3"/>
  </w:num>
  <w:num w:numId="4" w16cid:durableId="2072996990">
    <w:abstractNumId w:val="3"/>
  </w:num>
  <w:num w:numId="5" w16cid:durableId="1694569631">
    <w:abstractNumId w:val="2"/>
  </w:num>
  <w:num w:numId="6" w16cid:durableId="1646399146">
    <w:abstractNumId w:val="2"/>
  </w:num>
  <w:num w:numId="7" w16cid:durableId="402340425">
    <w:abstractNumId w:val="1"/>
  </w:num>
  <w:num w:numId="8" w16cid:durableId="274676074">
    <w:abstractNumId w:val="1"/>
  </w:num>
  <w:num w:numId="9" w16cid:durableId="1126849565">
    <w:abstractNumId w:val="0"/>
  </w:num>
  <w:num w:numId="10" w16cid:durableId="1518155465">
    <w:abstractNumId w:val="0"/>
  </w:num>
  <w:num w:numId="11" w16cid:durableId="470635620">
    <w:abstractNumId w:val="7"/>
  </w:num>
  <w:num w:numId="12" w16cid:durableId="1696419073">
    <w:abstractNumId w:val="16"/>
  </w:num>
  <w:num w:numId="13" w16cid:durableId="1521236663">
    <w:abstractNumId w:val="4"/>
  </w:num>
  <w:num w:numId="14" w16cid:durableId="187106084">
    <w:abstractNumId w:val="9"/>
  </w:num>
  <w:num w:numId="15" w16cid:durableId="1730348686">
    <w:abstractNumId w:val="3"/>
  </w:num>
  <w:num w:numId="16" w16cid:durableId="1540119114">
    <w:abstractNumId w:val="2"/>
  </w:num>
  <w:num w:numId="17" w16cid:durableId="1054043167">
    <w:abstractNumId w:val="1"/>
  </w:num>
  <w:num w:numId="18" w16cid:durableId="783425787">
    <w:abstractNumId w:val="0"/>
  </w:num>
  <w:num w:numId="19" w16cid:durableId="629046674">
    <w:abstractNumId w:val="7"/>
  </w:num>
  <w:num w:numId="20" w16cid:durableId="1563785110">
    <w:abstractNumId w:val="16"/>
  </w:num>
  <w:num w:numId="21" w16cid:durableId="1108426685">
    <w:abstractNumId w:val="9"/>
  </w:num>
  <w:num w:numId="22" w16cid:durableId="1359743674">
    <w:abstractNumId w:val="3"/>
  </w:num>
  <w:num w:numId="23" w16cid:durableId="1402679339">
    <w:abstractNumId w:val="2"/>
  </w:num>
  <w:num w:numId="24" w16cid:durableId="402216379">
    <w:abstractNumId w:val="1"/>
  </w:num>
  <w:num w:numId="25" w16cid:durableId="685400359">
    <w:abstractNumId w:val="0"/>
  </w:num>
  <w:num w:numId="26" w16cid:durableId="1034691574">
    <w:abstractNumId w:val="7"/>
  </w:num>
  <w:num w:numId="27" w16cid:durableId="53503647">
    <w:abstractNumId w:val="16"/>
  </w:num>
  <w:num w:numId="28" w16cid:durableId="184827683">
    <w:abstractNumId w:val="18"/>
  </w:num>
  <w:num w:numId="29" w16cid:durableId="1797410058">
    <w:abstractNumId w:val="17"/>
  </w:num>
  <w:num w:numId="30" w16cid:durableId="1597709991">
    <w:abstractNumId w:val="12"/>
  </w:num>
  <w:num w:numId="31" w16cid:durableId="625741704">
    <w:abstractNumId w:val="10"/>
  </w:num>
  <w:num w:numId="32" w16cid:durableId="2121796254">
    <w:abstractNumId w:val="5"/>
  </w:num>
  <w:num w:numId="33" w16cid:durableId="294870058">
    <w:abstractNumId w:val="19"/>
  </w:num>
  <w:num w:numId="34" w16cid:durableId="1873417491">
    <w:abstractNumId w:val="8"/>
  </w:num>
  <w:num w:numId="35" w16cid:durableId="261912577">
    <w:abstractNumId w:val="20"/>
  </w:num>
  <w:num w:numId="36" w16cid:durableId="1816021037">
    <w:abstractNumId w:val="14"/>
  </w:num>
  <w:num w:numId="37" w16cid:durableId="11493642">
    <w:abstractNumId w:val="6"/>
  </w:num>
  <w:num w:numId="38" w16cid:durableId="1889996425">
    <w:abstractNumId w:val="21"/>
  </w:num>
  <w:num w:numId="39" w16cid:durableId="288777624">
    <w:abstractNumId w:val="15"/>
  </w:num>
  <w:num w:numId="40" w16cid:durableId="1160077643">
    <w:abstractNumId w:val="13"/>
  </w:num>
  <w:num w:numId="41" w16cid:durableId="1404526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FA"/>
    <w:rsid w:val="000124F9"/>
    <w:rsid w:val="00025F38"/>
    <w:rsid w:val="00027F64"/>
    <w:rsid w:val="0003316C"/>
    <w:rsid w:val="000346F5"/>
    <w:rsid w:val="00037C54"/>
    <w:rsid w:val="00037D78"/>
    <w:rsid w:val="00045E1E"/>
    <w:rsid w:val="00047101"/>
    <w:rsid w:val="00054B3D"/>
    <w:rsid w:val="000748D7"/>
    <w:rsid w:val="00087106"/>
    <w:rsid w:val="00087788"/>
    <w:rsid w:val="000E073E"/>
    <w:rsid w:val="000E7CD9"/>
    <w:rsid w:val="00103E8E"/>
    <w:rsid w:val="00107F77"/>
    <w:rsid w:val="0011306F"/>
    <w:rsid w:val="00114711"/>
    <w:rsid w:val="00116624"/>
    <w:rsid w:val="00125252"/>
    <w:rsid w:val="001262C4"/>
    <w:rsid w:val="00131067"/>
    <w:rsid w:val="00133C99"/>
    <w:rsid w:val="00144626"/>
    <w:rsid w:val="00150175"/>
    <w:rsid w:val="00163FE4"/>
    <w:rsid w:val="00172636"/>
    <w:rsid w:val="0019298B"/>
    <w:rsid w:val="001A63C7"/>
    <w:rsid w:val="001B4421"/>
    <w:rsid w:val="001C44B3"/>
    <w:rsid w:val="001D75C1"/>
    <w:rsid w:val="001E7740"/>
    <w:rsid w:val="0022755B"/>
    <w:rsid w:val="00233979"/>
    <w:rsid w:val="00237DE1"/>
    <w:rsid w:val="00240334"/>
    <w:rsid w:val="002536E9"/>
    <w:rsid w:val="002643B5"/>
    <w:rsid w:val="00286D15"/>
    <w:rsid w:val="002A1397"/>
    <w:rsid w:val="002D21D3"/>
    <w:rsid w:val="002F2100"/>
    <w:rsid w:val="002F7258"/>
    <w:rsid w:val="002F7D83"/>
    <w:rsid w:val="003031AF"/>
    <w:rsid w:val="0030750B"/>
    <w:rsid w:val="0031033C"/>
    <w:rsid w:val="0035257A"/>
    <w:rsid w:val="00362909"/>
    <w:rsid w:val="003809E3"/>
    <w:rsid w:val="00385D61"/>
    <w:rsid w:val="003A6558"/>
    <w:rsid w:val="003B4250"/>
    <w:rsid w:val="003C089E"/>
    <w:rsid w:val="003C129C"/>
    <w:rsid w:val="003C2BA4"/>
    <w:rsid w:val="003C3912"/>
    <w:rsid w:val="003E1437"/>
    <w:rsid w:val="003E7090"/>
    <w:rsid w:val="00403776"/>
    <w:rsid w:val="0042730D"/>
    <w:rsid w:val="0042751F"/>
    <w:rsid w:val="00432B9E"/>
    <w:rsid w:val="00434396"/>
    <w:rsid w:val="00435F9C"/>
    <w:rsid w:val="00486C13"/>
    <w:rsid w:val="004A6A5E"/>
    <w:rsid w:val="004B4E7B"/>
    <w:rsid w:val="004B7BCE"/>
    <w:rsid w:val="00511F3A"/>
    <w:rsid w:val="0051203C"/>
    <w:rsid w:val="00520427"/>
    <w:rsid w:val="00530D94"/>
    <w:rsid w:val="00565358"/>
    <w:rsid w:val="00572DF7"/>
    <w:rsid w:val="00584B61"/>
    <w:rsid w:val="005A02A2"/>
    <w:rsid w:val="005A3367"/>
    <w:rsid w:val="005A6514"/>
    <w:rsid w:val="005B35D6"/>
    <w:rsid w:val="005C25F2"/>
    <w:rsid w:val="005C614B"/>
    <w:rsid w:val="005D2652"/>
    <w:rsid w:val="005D44CF"/>
    <w:rsid w:val="005D57FA"/>
    <w:rsid w:val="005E278F"/>
    <w:rsid w:val="005E3DAF"/>
    <w:rsid w:val="005E6334"/>
    <w:rsid w:val="00605768"/>
    <w:rsid w:val="00616678"/>
    <w:rsid w:val="00654A6D"/>
    <w:rsid w:val="00662C30"/>
    <w:rsid w:val="00681975"/>
    <w:rsid w:val="0068271E"/>
    <w:rsid w:val="006B3A24"/>
    <w:rsid w:val="006B795A"/>
    <w:rsid w:val="006C0C87"/>
    <w:rsid w:val="006C7FD9"/>
    <w:rsid w:val="006E0CCF"/>
    <w:rsid w:val="00712C72"/>
    <w:rsid w:val="00713F05"/>
    <w:rsid w:val="007173D0"/>
    <w:rsid w:val="00745CE5"/>
    <w:rsid w:val="0076170E"/>
    <w:rsid w:val="007703EE"/>
    <w:rsid w:val="0077147F"/>
    <w:rsid w:val="00773EE2"/>
    <w:rsid w:val="007A2EA2"/>
    <w:rsid w:val="007A3C01"/>
    <w:rsid w:val="007B0BB7"/>
    <w:rsid w:val="007E14AF"/>
    <w:rsid w:val="007E5861"/>
    <w:rsid w:val="007F1DF5"/>
    <w:rsid w:val="007F2CDE"/>
    <w:rsid w:val="007F43AA"/>
    <w:rsid w:val="00802139"/>
    <w:rsid w:val="008046DA"/>
    <w:rsid w:val="008103BA"/>
    <w:rsid w:val="00817873"/>
    <w:rsid w:val="008412AF"/>
    <w:rsid w:val="0084685C"/>
    <w:rsid w:val="00847A7A"/>
    <w:rsid w:val="00862040"/>
    <w:rsid w:val="00866BC1"/>
    <w:rsid w:val="0087314D"/>
    <w:rsid w:val="008A0E7E"/>
    <w:rsid w:val="008B69A2"/>
    <w:rsid w:val="008B7E77"/>
    <w:rsid w:val="008C07C3"/>
    <w:rsid w:val="00903E1B"/>
    <w:rsid w:val="00943B0D"/>
    <w:rsid w:val="00957E31"/>
    <w:rsid w:val="009734DB"/>
    <w:rsid w:val="009752E5"/>
    <w:rsid w:val="009A3B16"/>
    <w:rsid w:val="009A6AD1"/>
    <w:rsid w:val="009D1716"/>
    <w:rsid w:val="00A00B87"/>
    <w:rsid w:val="00A01572"/>
    <w:rsid w:val="00A14331"/>
    <w:rsid w:val="00A24850"/>
    <w:rsid w:val="00A376C7"/>
    <w:rsid w:val="00A42840"/>
    <w:rsid w:val="00A479BA"/>
    <w:rsid w:val="00A627B5"/>
    <w:rsid w:val="00A652F6"/>
    <w:rsid w:val="00A6709D"/>
    <w:rsid w:val="00A676F0"/>
    <w:rsid w:val="00A75C32"/>
    <w:rsid w:val="00AC51AD"/>
    <w:rsid w:val="00AD0C29"/>
    <w:rsid w:val="00AD0C70"/>
    <w:rsid w:val="00AE5E7D"/>
    <w:rsid w:val="00AF235A"/>
    <w:rsid w:val="00AF7C61"/>
    <w:rsid w:val="00B00232"/>
    <w:rsid w:val="00B01342"/>
    <w:rsid w:val="00B05CF1"/>
    <w:rsid w:val="00B07F0B"/>
    <w:rsid w:val="00B11AA0"/>
    <w:rsid w:val="00B25D28"/>
    <w:rsid w:val="00B32237"/>
    <w:rsid w:val="00B53795"/>
    <w:rsid w:val="00B638B7"/>
    <w:rsid w:val="00B8132F"/>
    <w:rsid w:val="00B82460"/>
    <w:rsid w:val="00B8791C"/>
    <w:rsid w:val="00B87F0C"/>
    <w:rsid w:val="00B9468A"/>
    <w:rsid w:val="00B95FBA"/>
    <w:rsid w:val="00BA7059"/>
    <w:rsid w:val="00BF52AD"/>
    <w:rsid w:val="00BF6995"/>
    <w:rsid w:val="00BF7577"/>
    <w:rsid w:val="00C00D06"/>
    <w:rsid w:val="00C02205"/>
    <w:rsid w:val="00C032CF"/>
    <w:rsid w:val="00C47CC3"/>
    <w:rsid w:val="00C5403A"/>
    <w:rsid w:val="00C612D0"/>
    <w:rsid w:val="00C71C86"/>
    <w:rsid w:val="00C73209"/>
    <w:rsid w:val="00C7549B"/>
    <w:rsid w:val="00C764F1"/>
    <w:rsid w:val="00C934C0"/>
    <w:rsid w:val="00C955AD"/>
    <w:rsid w:val="00CA7E6A"/>
    <w:rsid w:val="00CC2806"/>
    <w:rsid w:val="00CC2E38"/>
    <w:rsid w:val="00CD04D9"/>
    <w:rsid w:val="00CD0AED"/>
    <w:rsid w:val="00D0308D"/>
    <w:rsid w:val="00D03D56"/>
    <w:rsid w:val="00D079AB"/>
    <w:rsid w:val="00D17156"/>
    <w:rsid w:val="00D27919"/>
    <w:rsid w:val="00D42F1D"/>
    <w:rsid w:val="00D46B7F"/>
    <w:rsid w:val="00D60465"/>
    <w:rsid w:val="00D61C90"/>
    <w:rsid w:val="00D6397A"/>
    <w:rsid w:val="00D707FF"/>
    <w:rsid w:val="00D86D3B"/>
    <w:rsid w:val="00D91C59"/>
    <w:rsid w:val="00D91F51"/>
    <w:rsid w:val="00DA2B5E"/>
    <w:rsid w:val="00DF6F55"/>
    <w:rsid w:val="00E11BCB"/>
    <w:rsid w:val="00E2219D"/>
    <w:rsid w:val="00E237B8"/>
    <w:rsid w:val="00E303D1"/>
    <w:rsid w:val="00E31326"/>
    <w:rsid w:val="00E33921"/>
    <w:rsid w:val="00E419A8"/>
    <w:rsid w:val="00E558C7"/>
    <w:rsid w:val="00E66294"/>
    <w:rsid w:val="00E82355"/>
    <w:rsid w:val="00E87C3A"/>
    <w:rsid w:val="00E96E31"/>
    <w:rsid w:val="00EC3504"/>
    <w:rsid w:val="00ED4EFC"/>
    <w:rsid w:val="00EE4002"/>
    <w:rsid w:val="00F1712C"/>
    <w:rsid w:val="00F43615"/>
    <w:rsid w:val="00F47F1A"/>
    <w:rsid w:val="00F6570B"/>
    <w:rsid w:val="00F6620F"/>
    <w:rsid w:val="00F67EC5"/>
    <w:rsid w:val="00F830D9"/>
    <w:rsid w:val="00F86994"/>
    <w:rsid w:val="00F86DD8"/>
    <w:rsid w:val="00F95DA8"/>
    <w:rsid w:val="00F97C69"/>
    <w:rsid w:val="00FA452A"/>
    <w:rsid w:val="00FA5296"/>
    <w:rsid w:val="00FC28C4"/>
    <w:rsid w:val="00FD21EF"/>
    <w:rsid w:val="00FD64E6"/>
    <w:rsid w:val="00FE221F"/>
    <w:rsid w:val="00FE2836"/>
    <w:rsid w:val="00FE443B"/>
    <w:rsid w:val="00FE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6EB2321"/>
  <w15:docId w15:val="{360936D9-CABA-43B0-B81F-370BD857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237"/>
    <w:pPr>
      <w:spacing w:after="180" w:line="264" w:lineRule="auto"/>
    </w:pPr>
    <w:rPr>
      <w:rFonts w:eastAsiaTheme="minorEastAsia"/>
      <w:sz w:val="23"/>
      <w:szCs w:val="23"/>
      <w:lang w:val="pt-BR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3223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32237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32237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3223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3223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3223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3223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3223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3223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32237"/>
    <w:pPr>
      <w:spacing w:after="0" w:line="240" w:lineRule="auto"/>
    </w:pPr>
    <w:rPr>
      <w:rFonts w:eastAsiaTheme="minorEastAsia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B32237"/>
    <w:rPr>
      <w:i/>
      <w:iCs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B32237"/>
    <w:rPr>
      <w:i/>
      <w:iCs/>
      <w:smallCaps/>
      <w:color w:val="775F55" w:themeColor="text2"/>
      <w:spacing w:val="6"/>
      <w:sz w:val="23"/>
    </w:rPr>
  </w:style>
  <w:style w:type="paragraph" w:customStyle="1" w:styleId="Seo">
    <w:name w:val="Seção"/>
    <w:basedOn w:val="Normal"/>
    <w:uiPriority w:val="2"/>
    <w:qFormat/>
    <w:rsid w:val="00B32237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o">
    <w:name w:val="Subseção"/>
    <w:basedOn w:val="Normal"/>
    <w:uiPriority w:val="3"/>
    <w:qFormat/>
    <w:rsid w:val="00B32237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Bullet">
    <w:name w:val="List Bullet"/>
    <w:basedOn w:val="Normal"/>
    <w:uiPriority w:val="36"/>
    <w:unhideWhenUsed/>
    <w:qFormat/>
    <w:rsid w:val="00B32237"/>
    <w:pPr>
      <w:numPr>
        <w:numId w:val="21"/>
      </w:numPr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B322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237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37"/>
    <w:rPr>
      <w:rFonts w:eastAsiaTheme="minorEastAsia" w:hAnsi="Tahoma"/>
      <w:sz w:val="16"/>
      <w:szCs w:val="16"/>
      <w:lang w:val="pt-BR"/>
    </w:rPr>
  </w:style>
  <w:style w:type="paragraph" w:styleId="BlockText">
    <w:name w:val="Block Text"/>
    <w:aliases w:val="Citação em Bloco"/>
    <w:uiPriority w:val="40"/>
    <w:rsid w:val="00B3223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pt-BR"/>
    </w:rPr>
  </w:style>
  <w:style w:type="character" w:styleId="BookTitle">
    <w:name w:val="Book Title"/>
    <w:basedOn w:val="DefaultParagraphFont"/>
    <w:uiPriority w:val="33"/>
    <w:qFormat/>
    <w:rsid w:val="00B3223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pt-BR"/>
    </w:rPr>
  </w:style>
  <w:style w:type="paragraph" w:styleId="Caption">
    <w:name w:val="caption"/>
    <w:basedOn w:val="Normal"/>
    <w:next w:val="Normal"/>
    <w:uiPriority w:val="35"/>
    <w:unhideWhenUsed/>
    <w:rsid w:val="00B32237"/>
    <w:rPr>
      <w:b/>
      <w:bCs/>
      <w:caps/>
      <w:sz w:val="16"/>
      <w:szCs w:val="16"/>
    </w:rPr>
  </w:style>
  <w:style w:type="character" w:styleId="Emphasis">
    <w:name w:val="Emphasis"/>
    <w:uiPriority w:val="20"/>
    <w:qFormat/>
    <w:rsid w:val="00B32237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pt-BR"/>
    </w:rPr>
  </w:style>
  <w:style w:type="paragraph" w:styleId="Footer">
    <w:name w:val="footer"/>
    <w:basedOn w:val="Normal"/>
    <w:link w:val="FooterChar"/>
    <w:uiPriority w:val="99"/>
    <w:semiHidden/>
    <w:unhideWhenUsed/>
    <w:rsid w:val="00B32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2237"/>
    <w:rPr>
      <w:sz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B32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2237"/>
    <w:rPr>
      <w:sz w:val="23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32237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237"/>
    <w:rPr>
      <w:b/>
      <w:bCs/>
      <w:color w:val="94B6D2" w:themeColor="accent1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237"/>
    <w:rPr>
      <w:b/>
      <w:bCs/>
      <w:color w:val="000000" w:themeColor="text1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237"/>
    <w:rPr>
      <w:caps/>
      <w:spacing w:val="1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237"/>
    <w:rPr>
      <w:b/>
      <w:bCs/>
      <w:color w:val="775F55" w:themeColor="text2"/>
      <w:spacing w:val="10"/>
      <w:sz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237"/>
    <w:rPr>
      <w:b/>
      <w:bCs/>
      <w:color w:val="DD8047" w:themeColor="accent2"/>
      <w:spacing w:val="10"/>
      <w:sz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237"/>
    <w:rPr>
      <w:smallCaps/>
      <w:color w:val="000000" w:themeColor="text1"/>
      <w:spacing w:val="10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23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237"/>
    <w:rPr>
      <w:b/>
      <w:bCs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23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3223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B3223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237"/>
    <w:rPr>
      <w:b/>
      <w:bCs/>
      <w:color w:val="DD8047" w:themeColor="accent2"/>
      <w:sz w:val="23"/>
      <w:shd w:val="clear" w:color="auto" w:fill="FFFFFF" w:themeFill="background1"/>
    </w:rPr>
  </w:style>
  <w:style w:type="character" w:styleId="IntenseReference">
    <w:name w:val="Intense Reference"/>
    <w:basedOn w:val="DefaultParagraphFont"/>
    <w:uiPriority w:val="32"/>
    <w:qFormat/>
    <w:rsid w:val="00B3223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B32237"/>
    <w:pPr>
      <w:ind w:left="360" w:hanging="360"/>
    </w:pPr>
  </w:style>
  <w:style w:type="paragraph" w:styleId="List2">
    <w:name w:val="List 2"/>
    <w:basedOn w:val="Normal"/>
    <w:uiPriority w:val="99"/>
    <w:unhideWhenUsed/>
    <w:rsid w:val="00B3223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B3223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B3223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B3223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B3223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B32237"/>
    <w:pPr>
      <w:ind w:left="720"/>
      <w:contextualSpacing/>
    </w:pPr>
  </w:style>
  <w:style w:type="numbering" w:customStyle="1" w:styleId="EstilodeListaMediano">
    <w:name w:val="Estilo de Lista Mediano"/>
    <w:uiPriority w:val="99"/>
    <w:rsid w:val="00B3223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B3223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B32237"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rsid w:val="00B32237"/>
    <w:pPr>
      <w:spacing w:after="0"/>
    </w:pPr>
    <w:rPr>
      <w:color w:val="FFFFFF" w:themeColor="background1"/>
      <w:sz w:val="40"/>
      <w:szCs w:val="40"/>
    </w:rPr>
  </w:style>
  <w:style w:type="paragraph" w:customStyle="1" w:styleId="EndereodoRemetente">
    <w:name w:val="Endereço do Remetente"/>
    <w:basedOn w:val="NoSpacing"/>
    <w:uiPriority w:val="4"/>
    <w:qFormat/>
    <w:rsid w:val="00B3223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B3223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pt-BR"/>
    </w:rPr>
  </w:style>
  <w:style w:type="paragraph" w:styleId="Subtitle">
    <w:name w:val="Subtitle"/>
    <w:basedOn w:val="Normal"/>
    <w:link w:val="SubtitleChar"/>
    <w:uiPriority w:val="11"/>
    <w:rsid w:val="00B32237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23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32237"/>
    <w:rPr>
      <w:rFonts w:asciiTheme="minorHAnsi" w:hAnsiTheme="minorHAnsi"/>
      <w:i/>
      <w:iCs/>
      <w:sz w:val="23"/>
    </w:rPr>
  </w:style>
  <w:style w:type="character" w:styleId="SubtleReference">
    <w:name w:val="Subtle Reference"/>
    <w:basedOn w:val="DefaultParagraphFont"/>
    <w:uiPriority w:val="31"/>
    <w:qFormat/>
    <w:rsid w:val="00B32237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3223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B32237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32237"/>
    <w:rPr>
      <w:color w:val="775F55" w:themeColor="text2"/>
      <w:sz w:val="72"/>
      <w:szCs w:val="72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B32237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B3223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3223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3223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3223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3223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3223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3223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3223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B32237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B32237"/>
    <w:rPr>
      <w:rFonts w:eastAsiaTheme="minorEastAsia"/>
      <w:b/>
      <w:bCs/>
      <w:color w:val="FFFFFF" w:themeColor="background1"/>
      <w:sz w:val="23"/>
      <w:szCs w:val="23"/>
      <w:lang w:val="pt-BR"/>
    </w:rPr>
  </w:style>
  <w:style w:type="paragraph" w:customStyle="1" w:styleId="RodapPar">
    <w:name w:val="Rodapé Par"/>
    <w:basedOn w:val="Normal"/>
    <w:unhideWhenUsed/>
    <w:qFormat/>
    <w:rsid w:val="00B3223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Rodapmpar">
    <w:name w:val="Rodapé Ímpar"/>
    <w:basedOn w:val="Normal"/>
    <w:unhideWhenUsed/>
    <w:qFormat/>
    <w:rsid w:val="00B3223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CabealhoPar">
    <w:name w:val="Cabeçalho Par"/>
    <w:basedOn w:val="NoSpacing"/>
    <w:unhideWhenUsed/>
    <w:qFormat/>
    <w:rsid w:val="00B32237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Cabealhompar">
    <w:name w:val="Cabeçalho Ímpar"/>
    <w:basedOn w:val="NoSpacing"/>
    <w:unhideWhenUsed/>
    <w:qFormat/>
    <w:rsid w:val="00B32237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EndereodoRemetente0">
    <w:name w:val="Endereço do Remetente"/>
    <w:basedOn w:val="NoSpacing"/>
    <w:uiPriority w:val="2"/>
    <w:unhideWhenUsed/>
    <w:qFormat/>
    <w:rsid w:val="00B32237"/>
    <w:pPr>
      <w:spacing w:after="200"/>
    </w:pPr>
    <w:rPr>
      <w:color w:val="775F55" w:themeColor="text2"/>
    </w:rPr>
  </w:style>
  <w:style w:type="paragraph" w:customStyle="1" w:styleId="NomedaEmpresa">
    <w:name w:val="Nome da Empresa"/>
    <w:basedOn w:val="Normal"/>
    <w:qFormat/>
    <w:rsid w:val="00B32237"/>
    <w:pPr>
      <w:spacing w:after="0"/>
    </w:pPr>
    <w:rPr>
      <w:b/>
      <w:bCs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B32237"/>
    <w:pPr>
      <w:spacing w:before="400" w:after="320" w:line="240" w:lineRule="auto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sid w:val="00B32237"/>
    <w:rPr>
      <w:b/>
      <w:bCs/>
      <w:sz w:val="23"/>
    </w:rPr>
  </w:style>
  <w:style w:type="paragraph" w:customStyle="1" w:styleId="EndereodoDestinatrio">
    <w:name w:val="Endereço do Destinatário"/>
    <w:basedOn w:val="NoSpacing"/>
    <w:uiPriority w:val="3"/>
    <w:qFormat/>
    <w:rsid w:val="00B3223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B3223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B32237"/>
    <w:rPr>
      <w:rFonts w:eastAsiaTheme="minorEastAsia"/>
      <w:sz w:val="23"/>
      <w:szCs w:val="23"/>
      <w:lang w:val="pt-BR"/>
    </w:rPr>
  </w:style>
  <w:style w:type="paragraph" w:styleId="Signature">
    <w:name w:val="Signature"/>
    <w:basedOn w:val="Normal"/>
    <w:link w:val="SignatureChar"/>
    <w:uiPriority w:val="99"/>
    <w:unhideWhenUsed/>
    <w:rsid w:val="00B32237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99"/>
    <w:rsid w:val="00B32237"/>
    <w:rPr>
      <w:b/>
      <w:bCs/>
      <w:sz w:val="23"/>
    </w:rPr>
  </w:style>
  <w:style w:type="paragraph" w:customStyle="1" w:styleId="Categoria">
    <w:name w:val="Categoria"/>
    <w:basedOn w:val="Normal"/>
    <w:link w:val="CardeCategoria"/>
    <w:qFormat/>
    <w:rsid w:val="00B32237"/>
    <w:pPr>
      <w:spacing w:after="0"/>
    </w:pPr>
    <w:rPr>
      <w:b/>
      <w:bCs/>
      <w:sz w:val="24"/>
      <w:szCs w:val="24"/>
    </w:rPr>
  </w:style>
  <w:style w:type="character" w:customStyle="1" w:styleId="CardeCategoria">
    <w:name w:val="Car de Categoria"/>
    <w:basedOn w:val="DefaultParagraphFont"/>
    <w:link w:val="Categoria"/>
    <w:rsid w:val="00B32237"/>
    <w:rPr>
      <w:rFonts w:eastAsiaTheme="minorEastAsia"/>
      <w:b/>
      <w:bCs/>
      <w:sz w:val="24"/>
      <w:szCs w:val="24"/>
      <w:lang w:val="pt-BR"/>
    </w:rPr>
  </w:style>
  <w:style w:type="table" w:customStyle="1" w:styleId="GradeColorida1">
    <w:name w:val="Grade Colorida1"/>
    <w:basedOn w:val="TableNormal"/>
    <w:uiPriority w:val="40"/>
    <w:rsid w:val="00EE40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-Accent1">
    <w:name w:val="Medium Shading 1 Accent 1"/>
    <w:basedOn w:val="TableNormal"/>
    <w:uiPriority w:val="41"/>
    <w:rsid w:val="001A63C7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B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ndotnet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E5CF22CA5B4EB783CD8A1AA91253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F8FC96-E947-474B-89BB-927CDE9EEF40}"/>
      </w:docPartPr>
      <w:docPartBody>
        <w:p w:rsidR="005371C9" w:rsidRDefault="005B31F5">
          <w:pPr>
            <w:pStyle w:val="11E5CF22CA5B4EB783CD8A1AA9125389"/>
          </w:pPr>
          <w:r>
            <w:t>[Digite seu nome]</w:t>
          </w:r>
        </w:p>
      </w:docPartBody>
    </w:docPart>
    <w:docPart>
      <w:docPartPr>
        <w:name w:val="F1A18B7F09184A72B496DD4969EB9B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4A1463-56D4-4EB5-B2C9-BE03F88FEBC7}"/>
      </w:docPartPr>
      <w:docPartBody>
        <w:p w:rsidR="005371C9" w:rsidRDefault="005B31F5">
          <w:pPr>
            <w:pStyle w:val="F1A18B7F09184A72B496DD4969EB9B9C"/>
          </w:pPr>
          <w:r>
            <w:t>[Digite o nome da empresa]</w:t>
          </w:r>
        </w:p>
      </w:docPartBody>
    </w:docPart>
    <w:docPart>
      <w:docPartPr>
        <w:name w:val="6BE6984900D246EE9BDDA8920DBB98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6106BE-AE0D-4C80-9E2A-C9B79EC8C794}"/>
      </w:docPartPr>
      <w:docPartBody>
        <w:p w:rsidR="005371C9" w:rsidRDefault="005B31F5">
          <w:pPr>
            <w:pStyle w:val="6BE6984900D246EE9BDDA8920DBB982C"/>
          </w:pPr>
          <w:r>
            <w:rPr>
              <w:szCs w:val="20"/>
            </w:rPr>
            <w:t>[Digite o nome do autor]</w:t>
          </w:r>
        </w:p>
      </w:docPartBody>
    </w:docPart>
    <w:docPart>
      <w:docPartPr>
        <w:name w:val="E58C8AC7C7104C879BD87E98917E1E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587596-A166-433B-968C-C138B09C2805}"/>
      </w:docPartPr>
      <w:docPartBody>
        <w:p w:rsidR="005371C9" w:rsidRDefault="005B31F5">
          <w:pPr>
            <w:pStyle w:val="E58C8AC7C7104C879BD87E98917E1E77"/>
          </w:pPr>
          <w:r>
            <w:rPr>
              <w:szCs w:val="20"/>
            </w:rPr>
            <w:t>[Digite o nome do autor]</w:t>
          </w:r>
        </w:p>
      </w:docPartBody>
    </w:docPart>
    <w:docPart>
      <w:docPartPr>
        <w:name w:val="755DC23C46D04C568299E0215BA5F2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9B82C9-10A3-46BF-AF80-F96049C9FFD8}"/>
      </w:docPartPr>
      <w:docPartBody>
        <w:p w:rsidR="005371C9" w:rsidRDefault="005B31F5" w:rsidP="005B31F5">
          <w:pPr>
            <w:pStyle w:val="755DC23C46D04C568299E0215BA5F218"/>
          </w:pPr>
          <w:r>
            <w:t>[Digite o nome da empresa]</w:t>
          </w:r>
        </w:p>
      </w:docPartBody>
    </w:docPart>
    <w:docPart>
      <w:docPartPr>
        <w:name w:val="AF3D76A7F44F4DEC9721CB3178EA9D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051441-909F-42BA-BFD3-B5FCE3DF7E48}"/>
      </w:docPartPr>
      <w:docPartBody>
        <w:p w:rsidR="005371C9" w:rsidRDefault="005B31F5" w:rsidP="005B31F5">
          <w:pPr>
            <w:pStyle w:val="AF3D76A7F44F4DEC9721CB3178EA9D49"/>
          </w:pPr>
          <w:r>
            <w:t>[Digite o nome da empresa]</w:t>
          </w:r>
        </w:p>
      </w:docPartBody>
    </w:docPart>
    <w:docPart>
      <w:docPartPr>
        <w:name w:val="3F8365CFCF804268A85D149D153CE9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89CA99-9102-4299-BD05-B51A7692F2CA}"/>
      </w:docPartPr>
      <w:docPartBody>
        <w:p w:rsidR="00B326C7" w:rsidRDefault="00FF4DF3" w:rsidP="00FF4DF3">
          <w:pPr>
            <w:pStyle w:val="3F8365CFCF804268A85D149D153CE94F"/>
          </w:pPr>
          <w:r>
            <w:t>[Digite o nome da empresa]</w:t>
          </w:r>
        </w:p>
      </w:docPartBody>
    </w:docPart>
    <w:docPart>
      <w:docPartPr>
        <w:name w:val="A6459A3B32A44EEFBDDBB2AB2BB73D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D85A8-F192-40DC-945B-6D6970B74EB4}"/>
      </w:docPartPr>
      <w:docPartBody>
        <w:p w:rsidR="00D54D93" w:rsidRDefault="00097266" w:rsidP="00097266">
          <w:pPr>
            <w:pStyle w:val="A6459A3B32A44EEFBDDBB2AB2BB73DE7"/>
          </w:pPr>
          <w:r>
            <w:t>[Digite o nome da empresa]</w:t>
          </w:r>
        </w:p>
      </w:docPartBody>
    </w:docPart>
    <w:docPart>
      <w:docPartPr>
        <w:name w:val="1FD4F82B05CF40ECB8951E11C50F5B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75DEC1-B89D-47A4-81CD-500D9A2C6691}"/>
      </w:docPartPr>
      <w:docPartBody>
        <w:p w:rsidR="00B56D1B" w:rsidRDefault="00895D16" w:rsidP="00895D16">
          <w:pPr>
            <w:pStyle w:val="1FD4F82B05CF40ECB8951E11C50F5BEA"/>
          </w:pPr>
          <w:r>
            <w:t>[Digite o nome da empresa]</w:t>
          </w:r>
        </w:p>
      </w:docPartBody>
    </w:docPart>
    <w:docPart>
      <w:docPartPr>
        <w:name w:val="525C3173CEB84743B43C1754A70A7F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053585-B93E-461B-97FD-C0C8E7D3AD6A}"/>
      </w:docPartPr>
      <w:docPartBody>
        <w:p w:rsidR="00230905" w:rsidRDefault="00EB7FC1" w:rsidP="00EB7FC1">
          <w:pPr>
            <w:pStyle w:val="525C3173CEB84743B43C1754A70A7FC9"/>
          </w:pPr>
          <w:r>
            <w:t>[Digite o nome da empresa]</w:t>
          </w:r>
        </w:p>
      </w:docPartBody>
    </w:docPart>
    <w:docPart>
      <w:docPartPr>
        <w:name w:val="3654497A1BBF413CBBE995F67F5F8B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01C18-476D-4596-A673-D06CEDFEF1B1}"/>
      </w:docPartPr>
      <w:docPartBody>
        <w:p w:rsidR="00BA2E19" w:rsidRDefault="00786A07" w:rsidP="00786A07">
          <w:pPr>
            <w:pStyle w:val="3654497A1BBF413CBBE995F67F5F8BDB"/>
          </w:pPr>
          <w:r>
            <w:t>[Digite o nome da empresa]</w:t>
          </w:r>
        </w:p>
      </w:docPartBody>
    </w:docPart>
    <w:docPart>
      <w:docPartPr>
        <w:name w:val="86FF19F9C8CB4B2F80D91E5804C0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C299F-01FB-413E-BF90-3F21191669E8}"/>
      </w:docPartPr>
      <w:docPartBody>
        <w:p w:rsidR="00454732" w:rsidRDefault="00436053" w:rsidP="00436053">
          <w:pPr>
            <w:pStyle w:val="86FF19F9C8CB4B2F80D91E5804C0612E"/>
          </w:pPr>
          <w:r>
            <w:t>[Digite o nome da empresa]</w:t>
          </w:r>
        </w:p>
      </w:docPartBody>
    </w:docPart>
    <w:docPart>
      <w:docPartPr>
        <w:name w:val="EB1E591C59BE4AB7917BFD6048C57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554A6-070C-4858-BC6D-FBD2D95101DD}"/>
      </w:docPartPr>
      <w:docPartBody>
        <w:p w:rsidR="00B42996" w:rsidRDefault="006C3AC0" w:rsidP="006C3AC0">
          <w:pPr>
            <w:pStyle w:val="EB1E591C59BE4AB7917BFD6048C5797A"/>
          </w:pPr>
          <w:r>
            <w:t>[Digite o nome da empresa]</w:t>
          </w:r>
        </w:p>
      </w:docPartBody>
    </w:docPart>
    <w:docPart>
      <w:docPartPr>
        <w:name w:val="9364B5106ADC45788CBDB59417839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48BE1-BC00-4647-B34F-3B7FEE9D979F}"/>
      </w:docPartPr>
      <w:docPartBody>
        <w:p w:rsidR="002B1B1E" w:rsidRDefault="00286B62" w:rsidP="00286B62">
          <w:pPr>
            <w:pStyle w:val="9364B5106ADC45788CBDB59417839F63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1F5"/>
    <w:rsid w:val="000163B5"/>
    <w:rsid w:val="00031F0C"/>
    <w:rsid w:val="000760DF"/>
    <w:rsid w:val="00097266"/>
    <w:rsid w:val="000E458A"/>
    <w:rsid w:val="001540DF"/>
    <w:rsid w:val="001947B2"/>
    <w:rsid w:val="001E1D09"/>
    <w:rsid w:val="001F38FA"/>
    <w:rsid w:val="00230905"/>
    <w:rsid w:val="0028447C"/>
    <w:rsid w:val="00286B62"/>
    <w:rsid w:val="002B1B1E"/>
    <w:rsid w:val="002C20C3"/>
    <w:rsid w:val="00332CA5"/>
    <w:rsid w:val="003A6532"/>
    <w:rsid w:val="003D7782"/>
    <w:rsid w:val="003E3C1A"/>
    <w:rsid w:val="00400881"/>
    <w:rsid w:val="00436053"/>
    <w:rsid w:val="004446E8"/>
    <w:rsid w:val="00454732"/>
    <w:rsid w:val="004874A2"/>
    <w:rsid w:val="004E3B55"/>
    <w:rsid w:val="005371C9"/>
    <w:rsid w:val="005B31F5"/>
    <w:rsid w:val="00654052"/>
    <w:rsid w:val="00656C9D"/>
    <w:rsid w:val="006C3AC0"/>
    <w:rsid w:val="007138C4"/>
    <w:rsid w:val="00721540"/>
    <w:rsid w:val="00745940"/>
    <w:rsid w:val="00786A07"/>
    <w:rsid w:val="007F1B24"/>
    <w:rsid w:val="00895D16"/>
    <w:rsid w:val="008A06D6"/>
    <w:rsid w:val="008A2775"/>
    <w:rsid w:val="008A6797"/>
    <w:rsid w:val="00915AF8"/>
    <w:rsid w:val="009904ED"/>
    <w:rsid w:val="009B0B42"/>
    <w:rsid w:val="00A05019"/>
    <w:rsid w:val="00A06E27"/>
    <w:rsid w:val="00A32B46"/>
    <w:rsid w:val="00A65287"/>
    <w:rsid w:val="00A86A6E"/>
    <w:rsid w:val="00AC78CD"/>
    <w:rsid w:val="00AF74D0"/>
    <w:rsid w:val="00B030A9"/>
    <w:rsid w:val="00B326C7"/>
    <w:rsid w:val="00B42996"/>
    <w:rsid w:val="00B56D1B"/>
    <w:rsid w:val="00B75774"/>
    <w:rsid w:val="00BA2E19"/>
    <w:rsid w:val="00BC2FC5"/>
    <w:rsid w:val="00BD3E89"/>
    <w:rsid w:val="00C56CC6"/>
    <w:rsid w:val="00C704B2"/>
    <w:rsid w:val="00C86988"/>
    <w:rsid w:val="00CE1610"/>
    <w:rsid w:val="00D34829"/>
    <w:rsid w:val="00D46907"/>
    <w:rsid w:val="00D54D93"/>
    <w:rsid w:val="00D55483"/>
    <w:rsid w:val="00D55F53"/>
    <w:rsid w:val="00DB20DF"/>
    <w:rsid w:val="00DE4A33"/>
    <w:rsid w:val="00E11E99"/>
    <w:rsid w:val="00E34F9B"/>
    <w:rsid w:val="00E74AF8"/>
    <w:rsid w:val="00EA36FC"/>
    <w:rsid w:val="00EA6F14"/>
    <w:rsid w:val="00EB7FC1"/>
    <w:rsid w:val="00F229F4"/>
    <w:rsid w:val="00F367D7"/>
    <w:rsid w:val="00F96815"/>
    <w:rsid w:val="00FB17EA"/>
    <w:rsid w:val="00FE267A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5371C9"/>
    <w:rPr>
      <w:rFonts w:eastAsiaTheme="minorEastAsia" w:cstheme="minorBidi"/>
      <w:bCs w:val="0"/>
      <w:iCs w:val="0"/>
      <w:color w:val="808080"/>
      <w:szCs w:val="23"/>
      <w:lang w:val="pt-BR"/>
    </w:rPr>
  </w:style>
  <w:style w:type="paragraph" w:customStyle="1" w:styleId="11E5CF22CA5B4EB783CD8A1AA9125389">
    <w:name w:val="11E5CF22CA5B4EB783CD8A1AA9125389"/>
    <w:rsid w:val="005371C9"/>
  </w:style>
  <w:style w:type="paragraph" w:customStyle="1" w:styleId="F1A18B7F09184A72B496DD4969EB9B9C">
    <w:name w:val="F1A18B7F09184A72B496DD4969EB9B9C"/>
    <w:rsid w:val="005371C9"/>
  </w:style>
  <w:style w:type="paragraph" w:customStyle="1" w:styleId="6BE6984900D246EE9BDDA8920DBB982C">
    <w:name w:val="6BE6984900D246EE9BDDA8920DBB982C"/>
    <w:rsid w:val="005371C9"/>
  </w:style>
  <w:style w:type="paragraph" w:customStyle="1" w:styleId="E58C8AC7C7104C879BD87E98917E1E77">
    <w:name w:val="E58C8AC7C7104C879BD87E98917E1E77"/>
    <w:rsid w:val="005371C9"/>
  </w:style>
  <w:style w:type="paragraph" w:customStyle="1" w:styleId="755DC23C46D04C568299E0215BA5F218">
    <w:name w:val="755DC23C46D04C568299E0215BA5F218"/>
    <w:rsid w:val="005B31F5"/>
  </w:style>
  <w:style w:type="paragraph" w:customStyle="1" w:styleId="AF3D76A7F44F4DEC9721CB3178EA9D49">
    <w:name w:val="AF3D76A7F44F4DEC9721CB3178EA9D49"/>
    <w:rsid w:val="005B31F5"/>
  </w:style>
  <w:style w:type="paragraph" w:customStyle="1" w:styleId="3F8365CFCF804268A85D149D153CE94F">
    <w:name w:val="3F8365CFCF804268A85D149D153CE94F"/>
    <w:rsid w:val="00FF4DF3"/>
    <w:pPr>
      <w:spacing w:after="160" w:line="259" w:lineRule="auto"/>
    </w:pPr>
  </w:style>
  <w:style w:type="paragraph" w:customStyle="1" w:styleId="A6459A3B32A44EEFBDDBB2AB2BB73DE7">
    <w:name w:val="A6459A3B32A44EEFBDDBB2AB2BB73DE7"/>
    <w:rsid w:val="00097266"/>
    <w:pPr>
      <w:spacing w:after="160" w:line="259" w:lineRule="auto"/>
    </w:pPr>
  </w:style>
  <w:style w:type="paragraph" w:customStyle="1" w:styleId="1FD4F82B05CF40ECB8951E11C50F5BEA">
    <w:name w:val="1FD4F82B05CF40ECB8951E11C50F5BEA"/>
    <w:rsid w:val="00895D16"/>
    <w:pPr>
      <w:spacing w:after="160" w:line="259" w:lineRule="auto"/>
    </w:pPr>
  </w:style>
  <w:style w:type="paragraph" w:customStyle="1" w:styleId="525C3173CEB84743B43C1754A70A7FC9">
    <w:name w:val="525C3173CEB84743B43C1754A70A7FC9"/>
    <w:rsid w:val="00EB7FC1"/>
    <w:pPr>
      <w:spacing w:after="160" w:line="259" w:lineRule="auto"/>
    </w:pPr>
  </w:style>
  <w:style w:type="paragraph" w:customStyle="1" w:styleId="3654497A1BBF413CBBE995F67F5F8BDB">
    <w:name w:val="3654497A1BBF413CBBE995F67F5F8BDB"/>
    <w:rsid w:val="00786A07"/>
    <w:pPr>
      <w:spacing w:after="160" w:line="259" w:lineRule="auto"/>
    </w:pPr>
  </w:style>
  <w:style w:type="paragraph" w:customStyle="1" w:styleId="86FF19F9C8CB4B2F80D91E5804C0612E">
    <w:name w:val="86FF19F9C8CB4B2F80D91E5804C0612E"/>
    <w:rsid w:val="00436053"/>
    <w:pPr>
      <w:spacing w:after="160" w:line="259" w:lineRule="auto"/>
    </w:pPr>
  </w:style>
  <w:style w:type="paragraph" w:customStyle="1" w:styleId="EB1E591C59BE4AB7917BFD6048C5797A">
    <w:name w:val="EB1E591C59BE4AB7917BFD6048C5797A"/>
    <w:rsid w:val="006C3AC0"/>
    <w:pPr>
      <w:spacing w:after="160" w:line="259" w:lineRule="auto"/>
    </w:pPr>
  </w:style>
  <w:style w:type="paragraph" w:customStyle="1" w:styleId="9364B5106ADC45788CBDB59417839F63">
    <w:name w:val="9364B5106ADC45788CBDB59417839F63"/>
    <w:rsid w:val="00286B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118</TotalTime>
  <Pages>7</Pages>
  <Words>1448</Words>
  <Characters>7821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COSTA DE CASTRO</dc:creator>
  <cp:lastModifiedBy>Willian</cp:lastModifiedBy>
  <cp:revision>85</cp:revision>
  <cp:lastPrinted>2023-03-21T12:16:00Z</cp:lastPrinted>
  <dcterms:created xsi:type="dcterms:W3CDTF">2016-09-29T18:54:00Z</dcterms:created>
  <dcterms:modified xsi:type="dcterms:W3CDTF">2023-09-03T15:24:00Z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